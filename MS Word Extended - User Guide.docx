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F15FE" w14:textId="77777777" w:rsidR="002C5D67" w:rsidRDefault="00A9174D" w:rsidP="00963014">
      <w:pPr>
        <w:jc w:val="center"/>
        <w:rPr>
          <w:rStyle w:val="Heading1Char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E1D67BA" wp14:editId="392123BC">
                <wp:extent cx="6301409" cy="1404620"/>
                <wp:effectExtent l="0" t="0" r="444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4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76D3B" w14:textId="7629A5C2" w:rsidR="00653BCD" w:rsidRPr="000A0DA3" w:rsidRDefault="00356405" w:rsidP="00A9174D">
                            <w:pPr>
                              <w:jc w:val="center"/>
                              <w:rPr>
                                <w:rStyle w:val="TitleChar"/>
                              </w:rPr>
                            </w:pPr>
                            <w:sdt>
                              <w:sdtPr>
                                <w:rPr>
                                  <w:rStyle w:val="TitleChar"/>
                                </w:rPr>
                                <w:alias w:val="Title"/>
                                <w:tag w:val=""/>
                                <w:id w:val="-51276472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Style w:val="TitleChar"/>
                                </w:rPr>
                              </w:sdtEndPr>
                              <w:sdtContent>
                                <w:r w:rsidR="0051403F">
                                  <w:rPr>
                                    <w:rStyle w:val="TitleChar"/>
                                  </w:rPr>
                                  <w:t>MS Word Extended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1D6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" stroked="f">
                <v:textbox style="mso-fit-shape-to-text:t" inset="0,0,0,0">
                  <w:txbxContent>
                    <w:p w14:paraId="01776D3B" w14:textId="7629A5C2" w:rsidR="00653BCD" w:rsidRPr="000A0DA3" w:rsidRDefault="00356405" w:rsidP="00A9174D">
                      <w:pPr>
                        <w:jc w:val="center"/>
                        <w:rPr>
                          <w:rStyle w:val="TitleChar"/>
                        </w:rPr>
                      </w:pPr>
                      <w:sdt>
                        <w:sdtPr>
                          <w:rPr>
                            <w:rStyle w:val="TitleChar"/>
                          </w:rPr>
                          <w:alias w:val="Title"/>
                          <w:tag w:val=""/>
                          <w:id w:val="-51276472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rStyle w:val="TitleChar"/>
                          </w:rPr>
                        </w:sdtEndPr>
                        <w:sdtContent>
                          <w:r w:rsidR="0051403F">
                            <w:rPr>
                              <w:rStyle w:val="TitleChar"/>
                            </w:rPr>
                            <w:t>MS Word Extended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468AD76D" w14:textId="441273C5" w:rsidR="00F56DF8" w:rsidRDefault="002C5D67" w:rsidP="00F56DF8">
      <w:pPr>
        <w:pStyle w:val="Heading1"/>
        <w:rPr>
          <w:rFonts w:ascii="Calibri Light" w:eastAsiaTheme="minorEastAsia" w:hAnsi="Calibri Light" w:cstheme="minorBidi"/>
          <w:color w:val="auto"/>
          <w:sz w:val="22"/>
          <w:szCs w:val="22"/>
        </w:rPr>
      </w:pPr>
      <w:r w:rsidRPr="002C5D67">
        <w:rPr>
          <w:rStyle w:val="Heading1Char"/>
        </w:rPr>
        <w:t>Introduction</w:t>
      </w:r>
      <w:r w:rsidR="00AE01E1">
        <w:rPr>
          <w:rStyle w:val="Heading1Char"/>
        </w:rPr>
        <w:br/>
      </w:r>
      <w:r w:rsidR="006D2399">
        <w:rPr>
          <w:rFonts w:ascii="Calibri Light" w:eastAsiaTheme="minorEastAsia" w:hAnsi="Calibri Light" w:cstheme="minorBidi"/>
          <w:color w:val="auto"/>
          <w:sz w:val="22"/>
          <w:szCs w:val="22"/>
        </w:rPr>
        <w:t xml:space="preserve">This </w:t>
      </w:r>
      <w:r w:rsidR="00F11D8E">
        <w:rPr>
          <w:rFonts w:ascii="Calibri Light" w:eastAsiaTheme="minorEastAsia" w:hAnsi="Calibri Light" w:cstheme="minorBidi"/>
          <w:color w:val="auto"/>
          <w:sz w:val="22"/>
          <w:szCs w:val="22"/>
        </w:rPr>
        <w:t xml:space="preserve">utility provides </w:t>
      </w:r>
      <w:r w:rsidR="0051403F">
        <w:rPr>
          <w:rFonts w:ascii="Calibri Light" w:eastAsiaTheme="minorEastAsia" w:hAnsi="Calibri Light" w:cstheme="minorBidi"/>
          <w:color w:val="auto"/>
          <w:sz w:val="22"/>
          <w:szCs w:val="22"/>
        </w:rPr>
        <w:t>additional set of actions for MS Word V</w:t>
      </w:r>
      <w:r w:rsidR="007D23E0">
        <w:rPr>
          <w:rFonts w:ascii="Calibri Light" w:eastAsiaTheme="minorEastAsia" w:hAnsi="Calibri Light" w:cstheme="minorBidi"/>
          <w:color w:val="auto"/>
          <w:sz w:val="22"/>
          <w:szCs w:val="22"/>
        </w:rPr>
        <w:t>BO</w:t>
      </w:r>
    </w:p>
    <w:p w14:paraId="16B75921" w14:textId="77777777" w:rsidR="00B715FB" w:rsidRDefault="00B715FB" w:rsidP="00B715FB"/>
    <w:p w14:paraId="2A6D04DC" w14:textId="43F2199A" w:rsidR="00025CA9" w:rsidRDefault="00442D22" w:rsidP="00AE01E1">
      <w:pPr>
        <w:pStyle w:val="Heading1"/>
      </w:pPr>
      <w:r>
        <w:rPr>
          <w:rStyle w:val="Heading1Char"/>
        </w:rPr>
        <w:t>Installation i</w:t>
      </w:r>
      <w:r w:rsidR="006F4791">
        <w:rPr>
          <w:rStyle w:val="Heading1Char"/>
        </w:rPr>
        <w:t>nstructions</w:t>
      </w:r>
      <w:r w:rsidR="004F38EE">
        <w:rPr>
          <w:rStyle w:val="Heading1Char"/>
        </w:rPr>
        <w:t xml:space="preserve"> Steps:</w:t>
      </w:r>
    </w:p>
    <w:p w14:paraId="64DA85EE" w14:textId="39CD0A21" w:rsidR="00266E3F" w:rsidRDefault="00266E3F" w:rsidP="00266E3F">
      <w:r>
        <w:t xml:space="preserve">Import the package into your environment.  </w:t>
      </w:r>
      <w:r w:rsidR="00AE01E1">
        <w:br/>
      </w:r>
    </w:p>
    <w:p w14:paraId="495C5BDA" w14:textId="0763CA1C" w:rsidR="00E96935" w:rsidRDefault="00E96935" w:rsidP="00E96935">
      <w:pPr>
        <w:pStyle w:val="Heading1"/>
        <w:rPr>
          <w:rStyle w:val="Heading1Char"/>
        </w:rPr>
      </w:pPr>
      <w:r>
        <w:rPr>
          <w:rStyle w:val="Heading1Char"/>
        </w:rPr>
        <w:t>Dependencies:</w:t>
      </w:r>
    </w:p>
    <w:p w14:paraId="62B2D968" w14:textId="3E8BC26A" w:rsidR="00266E3F" w:rsidRDefault="00F11D8E" w:rsidP="00741E52">
      <w:r>
        <w:t>None</w:t>
      </w:r>
    </w:p>
    <w:p w14:paraId="58711FD8" w14:textId="0A0A5E05" w:rsidR="00266E3F" w:rsidRDefault="00AE01E1" w:rsidP="00266E3F">
      <w:pPr>
        <w:pStyle w:val="Heading1"/>
        <w:rPr>
          <w:rStyle w:val="Heading1Char"/>
        </w:rPr>
      </w:pPr>
      <w:r>
        <w:rPr>
          <w:rStyle w:val="Heading1Char"/>
        </w:rPr>
        <w:br/>
      </w:r>
      <w:r w:rsidR="00266E3F">
        <w:rPr>
          <w:rStyle w:val="Heading1Char"/>
        </w:rPr>
        <w:t>Usage instructions</w:t>
      </w:r>
    </w:p>
    <w:p w14:paraId="738E650B" w14:textId="438878FC" w:rsidR="00266E3F" w:rsidRDefault="00266E3F" w:rsidP="00741E52">
      <w:r>
        <w:t xml:space="preserve">The </w:t>
      </w:r>
      <w:proofErr w:type="spellStart"/>
      <w:r>
        <w:t>runmode</w:t>
      </w:r>
      <w:proofErr w:type="spellEnd"/>
      <w:r>
        <w:t xml:space="preserve"> of this business object is ‘</w:t>
      </w:r>
      <w:r w:rsidR="007D23E0">
        <w:t>Exclusive</w:t>
      </w:r>
      <w:r>
        <w:t>’</w:t>
      </w:r>
    </w:p>
    <w:p w14:paraId="41FDF8C4" w14:textId="473D4D98" w:rsidR="00266E3F" w:rsidRDefault="00266E3F" w:rsidP="00741E52"/>
    <w:p w14:paraId="22E87CFF" w14:textId="704DBD26" w:rsidR="006D2399" w:rsidRDefault="00266E3F" w:rsidP="00F04797">
      <w:r>
        <w:t>Options included in the utility</w:t>
      </w:r>
      <w:r w:rsidR="007729F7">
        <w:t>:</w:t>
      </w:r>
    </w:p>
    <w:p w14:paraId="3C1F8F5E" w14:textId="422D63EB" w:rsidR="00860DFD" w:rsidRPr="00860DFD" w:rsidRDefault="009454E2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>
        <w:t>Add Table</w:t>
      </w:r>
    </w:p>
    <w:p w14:paraId="1C6A3065" w14:textId="662D8820" w:rsidR="00860DFD" w:rsidRDefault="009454E2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>
        <w:t>Add Table Row</w:t>
      </w:r>
    </w:p>
    <w:p w14:paraId="7BCC1A46" w14:textId="6259187F" w:rsidR="007467B2" w:rsidRDefault="00B13FFA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>
        <w:t>Attach Instance</w:t>
      </w:r>
    </w:p>
    <w:p w14:paraId="0F0DB8D9" w14:textId="2DF8DA26" w:rsidR="00B13FFA" w:rsidRDefault="00B13FFA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>
        <w:t>Clear Clipboard</w:t>
      </w:r>
    </w:p>
    <w:p w14:paraId="24F36ECB" w14:textId="550C654F" w:rsidR="00B13FFA" w:rsidRDefault="00B13FFA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>
        <w:t>Close</w:t>
      </w:r>
    </w:p>
    <w:p w14:paraId="579765F5" w14:textId="3E2D2203" w:rsidR="00B13FFA" w:rsidRPr="004A7567" w:rsidRDefault="004A7567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4A7567">
        <w:t>Copy to Clipboard</w:t>
      </w:r>
    </w:p>
    <w:p w14:paraId="647EA368" w14:textId="291137D0" w:rsidR="004A7567" w:rsidRDefault="004A7567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4A7567">
        <w:t>Create Document</w:t>
      </w:r>
    </w:p>
    <w:p w14:paraId="1496DFF6" w14:textId="335C9C56" w:rsidR="004A7567" w:rsidRPr="00B55E7D" w:rsidRDefault="00B55E7D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20BAE">
        <w:t>Create Instance</w:t>
      </w:r>
    </w:p>
    <w:p w14:paraId="02E64E1C" w14:textId="3B42B91D" w:rsidR="00B55E7D" w:rsidRPr="00B55E7D" w:rsidRDefault="00B55E7D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20BAE">
        <w:t>Detach Instance</w:t>
      </w:r>
    </w:p>
    <w:p w14:paraId="09C45AB7" w14:textId="4BC66950" w:rsidR="00B55E7D" w:rsidRPr="00B55E7D" w:rsidRDefault="00B55E7D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20BAE">
        <w:t>Exit</w:t>
      </w:r>
    </w:p>
    <w:p w14:paraId="15C30831" w14:textId="1E90ED19" w:rsidR="00B55E7D" w:rsidRPr="004E5B2D" w:rsidRDefault="00B55E7D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proofErr w:type="spellStart"/>
      <w:r w:rsidRPr="00F20BAE">
        <w:t>ExportPDF</w:t>
      </w:r>
      <w:proofErr w:type="spellEnd"/>
    </w:p>
    <w:p w14:paraId="38E49D04" w14:textId="1F27AA29" w:rsidR="004E5B2D" w:rsidRPr="004E5B2D" w:rsidRDefault="004E5B2D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20BAE">
        <w:t>Find Text</w:t>
      </w:r>
    </w:p>
    <w:p w14:paraId="4FB799C5" w14:textId="0CA92BE5" w:rsidR="004E5B2D" w:rsidRPr="004E5B2D" w:rsidRDefault="004E5B2D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20BAE">
        <w:t>Get Body</w:t>
      </w:r>
    </w:p>
    <w:p w14:paraId="5105962E" w14:textId="3F813E6E" w:rsidR="004E5B2D" w:rsidRPr="00566A7E" w:rsidRDefault="004E5B2D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20BAE">
        <w:t>Get Footer Text</w:t>
      </w:r>
    </w:p>
    <w:p w14:paraId="5C44C95E" w14:textId="2A2C37E3" w:rsidR="00566A7E" w:rsidRPr="00566A7E" w:rsidRDefault="00566A7E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20BAE">
        <w:t>Get Highlighted Text</w:t>
      </w:r>
    </w:p>
    <w:p w14:paraId="7D68DB40" w14:textId="2E3C1FA3" w:rsidR="00566A7E" w:rsidRPr="00566A7E" w:rsidRDefault="00566A7E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20BAE">
        <w:t>Get Table Cell Value</w:t>
      </w:r>
    </w:p>
    <w:p w14:paraId="53967E70" w14:textId="4F32F1AA" w:rsidR="00566A7E" w:rsidRPr="00566A7E" w:rsidRDefault="00566A7E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20BAE">
        <w:t>Hide</w:t>
      </w:r>
    </w:p>
    <w:p w14:paraId="706DE71D" w14:textId="788CAAAE" w:rsidR="00566A7E" w:rsidRPr="00566A7E" w:rsidRDefault="00566A7E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20BAE">
        <w:t>Open</w:t>
      </w:r>
    </w:p>
    <w:p w14:paraId="477CD8C9" w14:textId="50AD46F4" w:rsidR="00566A7E" w:rsidRPr="00F20BAE" w:rsidRDefault="00566A7E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20BAE">
        <w:t>Paste from Clipboard</w:t>
      </w:r>
    </w:p>
    <w:p w14:paraId="2287E2D2" w14:textId="554A7A57" w:rsidR="00F20BAE" w:rsidRPr="00F20BAE" w:rsidRDefault="00F20BAE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20BAE">
        <w:t>Remove Table</w:t>
      </w:r>
    </w:p>
    <w:p w14:paraId="25442E7A" w14:textId="152C3AF7" w:rsidR="00F20BAE" w:rsidRDefault="00F20BAE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20BAE">
        <w:t>Replace Highlighted Text</w:t>
      </w:r>
    </w:p>
    <w:p w14:paraId="5CDEC815" w14:textId="6544351D" w:rsidR="009A4984" w:rsidRPr="00015310" w:rsidRDefault="009A4984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293B10">
        <w:t>Save As</w:t>
      </w:r>
    </w:p>
    <w:p w14:paraId="04B675A0" w14:textId="2BEFA323" w:rsidR="00015310" w:rsidRPr="00015310" w:rsidRDefault="00015310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293B10">
        <w:t>Select All</w:t>
      </w:r>
    </w:p>
    <w:p w14:paraId="2352534D" w14:textId="5B6205AD" w:rsidR="00015310" w:rsidRPr="00015310" w:rsidRDefault="00015310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293B10">
        <w:t>Select Next Cell</w:t>
      </w:r>
    </w:p>
    <w:p w14:paraId="5A809AE8" w14:textId="78D72776" w:rsidR="00015310" w:rsidRPr="00015310" w:rsidRDefault="00015310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293B10">
        <w:t>Select Next Field</w:t>
      </w:r>
    </w:p>
    <w:p w14:paraId="7111BF64" w14:textId="6BADC178" w:rsidR="00015310" w:rsidRPr="00015310" w:rsidRDefault="00015310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293B10">
        <w:t>Set Current Instance</w:t>
      </w:r>
    </w:p>
    <w:p w14:paraId="03E41AC0" w14:textId="564FDC20" w:rsidR="00015310" w:rsidRPr="00BF1116" w:rsidRDefault="00BF1116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293B10">
        <w:lastRenderedPageBreak/>
        <w:t>Set Selected Cell Text</w:t>
      </w:r>
    </w:p>
    <w:p w14:paraId="50BC8F4A" w14:textId="284CF4E3" w:rsidR="00BF1116" w:rsidRPr="00BF1116" w:rsidRDefault="00BF1116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293B10">
        <w:t>Set Selected Checkbox</w:t>
      </w:r>
    </w:p>
    <w:p w14:paraId="2B5B787D" w14:textId="79AE6876" w:rsidR="00BF1116" w:rsidRPr="00BF1116" w:rsidRDefault="00BF1116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293B10">
        <w:t>Set Table Cell Value</w:t>
      </w:r>
    </w:p>
    <w:p w14:paraId="32EA798B" w14:textId="241A13A1" w:rsidR="00BF1116" w:rsidRPr="00F754DB" w:rsidRDefault="00BF1116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293B10">
        <w:t>Show</w:t>
      </w:r>
    </w:p>
    <w:p w14:paraId="176FC90E" w14:textId="11AF1E9A" w:rsidR="00F754DB" w:rsidRPr="00F754DB" w:rsidRDefault="00F754DB" w:rsidP="00860DF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293B10">
        <w:t>Type Text</w:t>
      </w:r>
    </w:p>
    <w:p w14:paraId="24C24630" w14:textId="08BA1F16" w:rsidR="005909D2" w:rsidRDefault="00F754DB" w:rsidP="00293B10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293B10">
        <w:t>Update Bookmark</w:t>
      </w:r>
    </w:p>
    <w:p w14:paraId="0E05DE27" w14:textId="1D5B4C5D" w:rsidR="00425FAA" w:rsidRDefault="00425FAA">
      <w:pPr>
        <w:spacing w:after="160" w:line="259" w:lineRule="auto"/>
      </w:pPr>
      <w:r>
        <w:br w:type="page"/>
      </w:r>
    </w:p>
    <w:p w14:paraId="7700F280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lastRenderedPageBreak/>
        <w:t>1.1 Add Table</w:t>
      </w:r>
    </w:p>
    <w:p w14:paraId="7A640285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lang w:val="en-SG"/>
        </w:rPr>
      </w:pPr>
      <w:r w:rsidRPr="00A624A7">
        <w:rPr>
          <w:lang w:val="en-SG"/>
        </w:rPr>
        <w:t>Adds a new table into the word document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842"/>
        <w:gridCol w:w="909"/>
        <w:gridCol w:w="6881"/>
      </w:tblGrid>
      <w:tr w:rsidR="00A624A7" w:rsidRPr="00A624A7" w14:paraId="0032CEEA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69C1A96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458D468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57D6E4D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6A169A8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07B05C00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389E6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proofErr w:type="spellStart"/>
            <w:r w:rsidRPr="00A624A7">
              <w:rPr>
                <w:lang w:val="en-SG"/>
              </w:rPr>
              <w:t>documentname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0D1F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4F4E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551C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 xml:space="preserve">The name of the document </w:t>
            </w:r>
          </w:p>
        </w:tc>
      </w:tr>
      <w:tr w:rsidR="00A624A7" w:rsidRPr="00A624A7" w14:paraId="694B5D55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631C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6FBD7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342F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ED9A7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The handle to the newly created instance, attached to either an existing Word window or a new one.</w:t>
            </w:r>
          </w:p>
        </w:tc>
      </w:tr>
      <w:tr w:rsidR="00A624A7" w:rsidRPr="00A624A7" w14:paraId="45C90752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48762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rows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E860D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D839A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2886D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The number of rows to be added in the table</w:t>
            </w:r>
          </w:p>
        </w:tc>
      </w:tr>
      <w:tr w:rsidR="00A624A7" w:rsidRPr="00A624A7" w14:paraId="38F13DF2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2AB75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columns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C7992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4B819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B7C44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The number of columns to be added in the table</w:t>
            </w:r>
          </w:p>
        </w:tc>
      </w:tr>
      <w:tr w:rsidR="00A624A7" w:rsidRPr="00A624A7" w14:paraId="48E8D870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E22D3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Table 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ECF7E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Out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EE8AB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4B903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The number of the table within the word document</w:t>
            </w:r>
          </w:p>
        </w:tc>
      </w:tr>
    </w:tbl>
    <w:p w14:paraId="27C41296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1.2 Add Table Row</w:t>
      </w:r>
    </w:p>
    <w:p w14:paraId="2809CC6D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lang w:val="en-SG"/>
        </w:rPr>
      </w:pPr>
      <w:r w:rsidRPr="00A624A7">
        <w:rPr>
          <w:lang w:val="en-SG"/>
        </w:rPr>
        <w:t>Adds a new row to an existing table in the document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068"/>
        <w:gridCol w:w="1167"/>
        <w:gridCol w:w="5979"/>
      </w:tblGrid>
      <w:tr w:rsidR="00A624A7" w:rsidRPr="00A624A7" w14:paraId="4912BF0E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1AF4337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256702B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7BE11AC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05CDF3E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41887C1F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3869A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proofErr w:type="spellStart"/>
            <w:r w:rsidRPr="00A624A7">
              <w:rPr>
                <w:lang w:val="en-SG"/>
              </w:rPr>
              <w:t>documentname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3934C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9C64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28566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7972BF5A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0E9A0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373C6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14468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E29B7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5BDD61A9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3D69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Table 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CDC5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CDBBE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ADDBF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The number of the table within the word document</w:t>
            </w:r>
          </w:p>
        </w:tc>
      </w:tr>
    </w:tbl>
    <w:p w14:paraId="56F867AF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1.3 Attach Instance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842"/>
        <w:gridCol w:w="901"/>
        <w:gridCol w:w="7443"/>
      </w:tblGrid>
      <w:tr w:rsidR="00A624A7" w:rsidRPr="00A624A7" w14:paraId="228D7BBC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12AE95D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4EB831B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0B5787E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3804932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182BFF3D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D0A2D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File Name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0470F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6DAF0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E0ABC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The full path and filename of the document that the instance should attach to, empty indicates that the topmost Word instance be attached to</w:t>
            </w:r>
          </w:p>
        </w:tc>
      </w:tr>
      <w:tr w:rsidR="00A624A7" w:rsidRPr="00A624A7" w14:paraId="2B0635CA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EB954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CBE2D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Out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CA6F1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1440C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The handle to the newly created instance, attached to either an existing Word window or a new one.</w:t>
            </w:r>
          </w:p>
        </w:tc>
      </w:tr>
    </w:tbl>
    <w:p w14:paraId="284A46E6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1.4 Clear Clipboard</w:t>
      </w:r>
    </w:p>
    <w:p w14:paraId="448EA817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1.5 Close</w:t>
      </w:r>
    </w:p>
    <w:p w14:paraId="2FD35F96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Preconditions: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8"/>
        <w:gridCol w:w="1968"/>
        <w:gridCol w:w="2150"/>
        <w:gridCol w:w="2433"/>
      </w:tblGrid>
      <w:tr w:rsidR="00A624A7" w:rsidRPr="00A624A7" w14:paraId="3E895913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5B06C02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2D07718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119A8F6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717C099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22AAD105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2AF8C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proofErr w:type="spellStart"/>
            <w:r w:rsidRPr="00A624A7">
              <w:rPr>
                <w:lang w:val="en-SG"/>
              </w:rPr>
              <w:t>documentname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95EF9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142CE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0C29C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1BAC2D5F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21629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D10AE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9C595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1D6B5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</w:tbl>
    <w:p w14:paraId="375548B0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lastRenderedPageBreak/>
        <w:t>1.6 Copy to Clipboard</w:t>
      </w:r>
    </w:p>
    <w:p w14:paraId="5DD26419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lang w:val="en-SG"/>
        </w:rPr>
      </w:pPr>
      <w:r w:rsidRPr="00A624A7">
        <w:rPr>
          <w:lang w:val="en-SG"/>
        </w:rPr>
        <w:t>Copies the current selection on to the clipboard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3"/>
        <w:gridCol w:w="1945"/>
        <w:gridCol w:w="2126"/>
        <w:gridCol w:w="2405"/>
      </w:tblGrid>
      <w:tr w:rsidR="00A624A7" w:rsidRPr="00A624A7" w14:paraId="7992CF56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6B56FCF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03330FB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58EF52C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7047479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6F0B9E33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2901C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3588D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D00C6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9ADC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679FD767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C109A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document name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9D3B7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001E1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F904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</w:tbl>
    <w:p w14:paraId="7A1766CD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1.7 Create Document</w:t>
      </w:r>
    </w:p>
    <w:p w14:paraId="6ECFC540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Preconditions: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8"/>
        <w:gridCol w:w="1968"/>
        <w:gridCol w:w="2150"/>
        <w:gridCol w:w="2433"/>
      </w:tblGrid>
      <w:tr w:rsidR="00A624A7" w:rsidRPr="00A624A7" w14:paraId="23E94839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33CF0EF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297E67D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716330F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055B8AD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231D8C62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84737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4DB3D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F9B16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18666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7FAD81C5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9F54F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proofErr w:type="spellStart"/>
            <w:r w:rsidRPr="00A624A7">
              <w:rPr>
                <w:lang w:val="en-SG"/>
              </w:rPr>
              <w:t>documentname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8B0E2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Out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B9FA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18923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</w:tbl>
    <w:p w14:paraId="3E585B34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1.8 Create Instance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2276"/>
        <w:gridCol w:w="2487"/>
        <w:gridCol w:w="2814"/>
      </w:tblGrid>
      <w:tr w:rsidR="00A624A7" w:rsidRPr="00A624A7" w14:paraId="21875A93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5EAF9E7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125E835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4EE140C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327DDCA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1D1247F8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A73B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559A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Out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ECCA9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24A67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</w:tbl>
    <w:p w14:paraId="615FC5CA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1.9 Detach Instance</w:t>
      </w:r>
    </w:p>
    <w:p w14:paraId="3233C846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lang w:val="en-SG"/>
        </w:rPr>
      </w:pPr>
      <w:r w:rsidRPr="00A624A7">
        <w:rPr>
          <w:lang w:val="en-SG"/>
        </w:rPr>
        <w:t>Detaches from the Word instance with the given handle, removing all references within this business object.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208"/>
        <w:gridCol w:w="1320"/>
        <w:gridCol w:w="6275"/>
      </w:tblGrid>
      <w:tr w:rsidR="00A624A7" w:rsidRPr="00A624A7" w14:paraId="5497DABE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079702D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4755C58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4087C5C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33BC29A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0C574831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F7F6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B70D6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89D56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CB9D1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The handle to the instance to be detached from</w:t>
            </w:r>
          </w:p>
        </w:tc>
      </w:tr>
    </w:tbl>
    <w:p w14:paraId="0B792D70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1.10 Exit</w:t>
      </w:r>
    </w:p>
    <w:p w14:paraId="42D0C68D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Preconditions: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2276"/>
        <w:gridCol w:w="2487"/>
        <w:gridCol w:w="2814"/>
      </w:tblGrid>
      <w:tr w:rsidR="00A624A7" w:rsidRPr="00A624A7" w14:paraId="7BE32E21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5E5DF72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55DF442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71471DE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50522F0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400D6B45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6D9B3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E8E7F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18F90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156D4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</w:tbl>
    <w:p w14:paraId="5DD91E4A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 xml:space="preserve">1.11 </w:t>
      </w:r>
      <w:proofErr w:type="spellStart"/>
      <w:r w:rsidRPr="00A624A7">
        <w:rPr>
          <w:b/>
          <w:bCs/>
          <w:lang w:val="en-SG"/>
        </w:rPr>
        <w:t>ExportPDF</w:t>
      </w:r>
      <w:proofErr w:type="spellEnd"/>
    </w:p>
    <w:p w14:paraId="6D6BF01F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Preconditions: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8"/>
        <w:gridCol w:w="1968"/>
        <w:gridCol w:w="2150"/>
        <w:gridCol w:w="2433"/>
      </w:tblGrid>
      <w:tr w:rsidR="00A624A7" w:rsidRPr="00A624A7" w14:paraId="295683C3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60E7BD0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354BF22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3D9509D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19A6A6B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58E3BA98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099C0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File Name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B4216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72F46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16771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5751DFED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7A421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proofErr w:type="spellStart"/>
            <w:r w:rsidRPr="00A624A7">
              <w:rPr>
                <w:lang w:val="en-SG"/>
              </w:rPr>
              <w:t>documentname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475E2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F2DAA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BBEBC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0768E3AB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0879B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lastRenderedPageBreak/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331E0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14C33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91334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</w:tbl>
    <w:p w14:paraId="5DF2C56D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1.12 Find Text</w:t>
      </w:r>
    </w:p>
    <w:p w14:paraId="458CCA2D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lang w:val="en-SG"/>
        </w:rPr>
      </w:pPr>
      <w:r w:rsidRPr="00A624A7">
        <w:rPr>
          <w:lang w:val="en-SG"/>
        </w:rPr>
        <w:t>Searches the document for the given text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3"/>
        <w:gridCol w:w="1861"/>
        <w:gridCol w:w="2034"/>
        <w:gridCol w:w="2301"/>
      </w:tblGrid>
      <w:tr w:rsidR="00A624A7" w:rsidRPr="00A624A7" w14:paraId="1E0A5688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4535098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1EBC1A9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3155382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2D57D81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389BBB93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A6674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D4569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0AFC9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88A12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44EB15B5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77BED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document name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E1CA3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6DCE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260DC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27DD5C06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ACA43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237A5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19183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C31A8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2DE4B7A4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2027B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match case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A1B4D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A43A1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Flag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56040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5CB0A841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65CC3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match whole word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59532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D880F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Flag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D9918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6E87F065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33B90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found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4D2AB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Out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6C6FA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Flag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4DC6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</w:tbl>
    <w:p w14:paraId="701E4D7F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1.13 Get Body</w:t>
      </w:r>
    </w:p>
    <w:p w14:paraId="558FF640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lang w:val="en-SG"/>
        </w:rPr>
      </w:pPr>
      <w:r w:rsidRPr="00A624A7">
        <w:rPr>
          <w:lang w:val="en-SG"/>
        </w:rPr>
        <w:t>Gets the body text from the word document</w:t>
      </w:r>
    </w:p>
    <w:p w14:paraId="0EE6CB7F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Preconditions:</w:t>
      </w:r>
    </w:p>
    <w:p w14:paraId="47197D3C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lang w:val="en-SG"/>
        </w:rPr>
      </w:pPr>
      <w:r w:rsidRPr="00A624A7">
        <w:rPr>
          <w:lang w:val="en-SG"/>
        </w:rPr>
        <w:t xml:space="preserve">The Word VBO is </w:t>
      </w:r>
      <w:proofErr w:type="gramStart"/>
      <w:r w:rsidRPr="00A624A7">
        <w:rPr>
          <w:lang w:val="en-SG"/>
        </w:rPr>
        <w:t>initialised</w:t>
      </w:r>
      <w:proofErr w:type="gramEnd"/>
      <w:r w:rsidRPr="00A624A7">
        <w:rPr>
          <w:lang w:val="en-SG"/>
        </w:rPr>
        <w:t xml:space="preserve"> and a Word instance has been created/attached to</w:t>
      </w:r>
    </w:p>
    <w:p w14:paraId="37E6462E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 xml:space="preserve">Endpoint: </w:t>
      </w:r>
    </w:p>
    <w:p w14:paraId="181F3552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lang w:val="en-SG"/>
        </w:rPr>
      </w:pPr>
      <w:r w:rsidRPr="00A624A7">
        <w:rPr>
          <w:lang w:val="en-SG"/>
        </w:rPr>
        <w:t>The body text required is returned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866"/>
        <w:gridCol w:w="947"/>
        <w:gridCol w:w="6773"/>
      </w:tblGrid>
      <w:tr w:rsidR="00A624A7" w:rsidRPr="00A624A7" w14:paraId="44AA3AC3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004D3FC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2E9405C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7FAEEA1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7456E55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58170A69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9D2F2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start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2766C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9EB83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0CBF6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The start of the text range within the body for which the text is required</w:t>
            </w:r>
          </w:p>
        </w:tc>
      </w:tr>
      <w:tr w:rsidR="00A624A7" w:rsidRPr="00A624A7" w14:paraId="3BEF17A7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F7547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finish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6FDF1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CDBC3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B9409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The finish of the text range within the body for which the text is required</w:t>
            </w:r>
          </w:p>
        </w:tc>
      </w:tr>
      <w:tr w:rsidR="00A624A7" w:rsidRPr="00A624A7" w14:paraId="1FCAA6C0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6B29D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proofErr w:type="spellStart"/>
            <w:r w:rsidRPr="00A624A7">
              <w:rPr>
                <w:lang w:val="en-SG"/>
              </w:rPr>
              <w:t>documentname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305A6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09A1B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8F054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The name of the document for which the body text is required</w:t>
            </w:r>
          </w:p>
        </w:tc>
      </w:tr>
      <w:tr w:rsidR="00A624A7" w:rsidRPr="00A624A7" w14:paraId="074512F6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6BD67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0E537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A5C33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F08E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The handle to the Word instance in which the document is open</w:t>
            </w:r>
          </w:p>
        </w:tc>
      </w:tr>
      <w:tr w:rsidR="00A624A7" w:rsidRPr="00A624A7" w14:paraId="01551074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F50BB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Body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CEFC4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Out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B08A8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C038E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The text of the main body of the word document</w:t>
            </w:r>
          </w:p>
        </w:tc>
      </w:tr>
    </w:tbl>
    <w:p w14:paraId="3764EDB6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1.14 Get Footer Text</w:t>
      </w:r>
    </w:p>
    <w:p w14:paraId="3600221B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lang w:val="en-SG"/>
        </w:rPr>
      </w:pPr>
      <w:r w:rsidRPr="00A624A7">
        <w:rPr>
          <w:lang w:val="en-SG"/>
        </w:rPr>
        <w:t>Gets the text from the specified footer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3"/>
        <w:gridCol w:w="1945"/>
        <w:gridCol w:w="2126"/>
        <w:gridCol w:w="2405"/>
      </w:tblGrid>
      <w:tr w:rsidR="00A624A7" w:rsidRPr="00A624A7" w14:paraId="25359CE4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3E29339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4DACC9C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78C67BC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7188B93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367A7A77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D095B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0B905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AD997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E67DF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7E6B9505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B900F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document name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68015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08441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2A00B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7236A419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40E7E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lastRenderedPageBreak/>
              <w:t>section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0DC2A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F1D89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0FD3A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Default 1</w:t>
            </w:r>
          </w:p>
        </w:tc>
      </w:tr>
      <w:tr w:rsidR="00A624A7" w:rsidRPr="00A624A7" w14:paraId="2D94FB83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42406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footer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AD89D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8E799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DC5AD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Default 1</w:t>
            </w:r>
          </w:p>
        </w:tc>
      </w:tr>
      <w:tr w:rsidR="00A624A7" w:rsidRPr="00A624A7" w14:paraId="28D6F551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81A68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footer 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DE965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Out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B10E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05353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</w:tbl>
    <w:p w14:paraId="598DEDC8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1.15 Get Highlighted Text</w:t>
      </w:r>
    </w:p>
    <w:p w14:paraId="34E7E4D4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lang w:val="en-SG"/>
        </w:rPr>
      </w:pPr>
      <w:r w:rsidRPr="00A624A7">
        <w:rPr>
          <w:lang w:val="en-SG"/>
        </w:rPr>
        <w:t>Returns the documents highlighted text as a collection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1141"/>
        <w:gridCol w:w="1399"/>
        <w:gridCol w:w="5471"/>
      </w:tblGrid>
      <w:tr w:rsidR="00A624A7" w:rsidRPr="00A624A7" w14:paraId="4CC9DADA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3F42645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710F665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76D52B0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6AE0CA9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56832B97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DDB3B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452BA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A7B4E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D3CD9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70427D25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2C24D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document name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EE01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36C55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3D85C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1A9D5F74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C7E60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highlighted 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0A8D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Out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E9CAB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Collection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13D34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716D0089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63A70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i/>
                <w:iCs/>
                <w:lang w:val="en-SG"/>
              </w:rPr>
              <w:t>- text</w:t>
            </w:r>
            <w:r w:rsidRPr="00A624A7">
              <w:rPr>
                <w:lang w:val="en-SG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0A9E3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i/>
                <w:iCs/>
                <w:lang w:val="en-SG"/>
              </w:rPr>
              <w:t>Out</w:t>
            </w:r>
            <w:r w:rsidRPr="00A624A7">
              <w:rPr>
                <w:lang w:val="en-SG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6571F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i/>
                <w:iCs/>
                <w:lang w:val="en-SG"/>
              </w:rPr>
              <w:t>Text</w:t>
            </w:r>
            <w:r w:rsidRPr="00A624A7">
              <w:rPr>
                <w:lang w:val="en-SG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D0CD9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2BB77670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BA756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i/>
                <w:iCs/>
                <w:lang w:val="en-SG"/>
              </w:rPr>
              <w:t>- highlight index</w:t>
            </w:r>
            <w:r w:rsidRPr="00A624A7">
              <w:rPr>
                <w:lang w:val="en-SG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364D4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i/>
                <w:iCs/>
                <w:lang w:val="en-SG"/>
              </w:rPr>
              <w:t>Out</w:t>
            </w:r>
            <w:r w:rsidRPr="00A624A7">
              <w:rPr>
                <w:lang w:val="en-SG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3F6F7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i/>
                <w:iCs/>
                <w:lang w:val="en-SG"/>
              </w:rPr>
              <w:t>Number</w:t>
            </w:r>
            <w:r w:rsidRPr="00A624A7">
              <w:rPr>
                <w:lang w:val="en-SG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A3030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i/>
                <w:iCs/>
                <w:lang w:val="en-SG"/>
              </w:rPr>
              <w:t xml:space="preserve">A value from </w:t>
            </w:r>
            <w:proofErr w:type="spellStart"/>
            <w:r w:rsidRPr="00A624A7">
              <w:rPr>
                <w:i/>
                <w:iCs/>
                <w:lang w:val="en-SG"/>
              </w:rPr>
              <w:t>from</w:t>
            </w:r>
            <w:proofErr w:type="spellEnd"/>
            <w:r w:rsidRPr="00A624A7">
              <w:rPr>
                <w:i/>
                <w:iCs/>
                <w:lang w:val="en-SG"/>
              </w:rPr>
              <w:t xml:space="preserve"> the </w:t>
            </w:r>
            <w:proofErr w:type="spellStart"/>
            <w:r w:rsidRPr="00A624A7">
              <w:rPr>
                <w:i/>
                <w:iCs/>
                <w:lang w:val="en-SG"/>
              </w:rPr>
              <w:t>wdColor</w:t>
            </w:r>
            <w:proofErr w:type="spellEnd"/>
            <w:r w:rsidRPr="00A624A7">
              <w:rPr>
                <w:i/>
                <w:iCs/>
                <w:lang w:val="en-SG"/>
              </w:rPr>
              <w:t xml:space="preserve"> enumeration</w:t>
            </w:r>
            <w:r w:rsidRPr="00A624A7">
              <w:rPr>
                <w:lang w:val="en-SG"/>
              </w:rPr>
              <w:t xml:space="preserve"> </w:t>
            </w:r>
          </w:p>
        </w:tc>
      </w:tr>
    </w:tbl>
    <w:p w14:paraId="38477357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1.16 Get Table Cell Value</w:t>
      </w:r>
    </w:p>
    <w:p w14:paraId="2820A37A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Preconditions: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965"/>
        <w:gridCol w:w="1055"/>
        <w:gridCol w:w="6384"/>
      </w:tblGrid>
      <w:tr w:rsidR="00A624A7" w:rsidRPr="00A624A7" w14:paraId="7F1B2A3E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072C551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4ACA128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45367CF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5665167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47E1D3D7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307F0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proofErr w:type="spellStart"/>
            <w:r w:rsidRPr="00A624A7">
              <w:rPr>
                <w:lang w:val="en-SG"/>
              </w:rPr>
              <w:t>documentname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8584E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48AAE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1F64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475013C9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88B4F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93947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B280A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FF4D9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541C17EB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13EAF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Table 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29397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8DF46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E6D8E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The number of the table within the document</w:t>
            </w:r>
          </w:p>
        </w:tc>
      </w:tr>
      <w:tr w:rsidR="00A624A7" w:rsidRPr="00A624A7" w14:paraId="0D437976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CE71D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Cell x 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F1BB9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B6671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9D07D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The x location number of the cell within the table (starts at 1)</w:t>
            </w:r>
          </w:p>
        </w:tc>
      </w:tr>
      <w:tr w:rsidR="00A624A7" w:rsidRPr="00A624A7" w14:paraId="67318516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97652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Cell y 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0F84D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68350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C6157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The y location number of the cell within the table (starts at 1)</w:t>
            </w:r>
          </w:p>
        </w:tc>
      </w:tr>
      <w:tr w:rsidR="00A624A7" w:rsidRPr="00A624A7" w14:paraId="35D74C1F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CB928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C22B3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Out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026A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D7E0C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the cell contents</w:t>
            </w:r>
          </w:p>
        </w:tc>
      </w:tr>
    </w:tbl>
    <w:p w14:paraId="1F901795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1.17 Hide</w:t>
      </w:r>
    </w:p>
    <w:p w14:paraId="75E56C31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Preconditions: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2276"/>
        <w:gridCol w:w="2487"/>
        <w:gridCol w:w="2814"/>
      </w:tblGrid>
      <w:tr w:rsidR="00A624A7" w:rsidRPr="00A624A7" w14:paraId="7F7F70B0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7D74956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7C9559B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08A01A6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01218F3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5D19264C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315F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3F484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49C9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B7392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</w:tbl>
    <w:p w14:paraId="28DF1F3B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1.18 Open</w:t>
      </w:r>
    </w:p>
    <w:p w14:paraId="12BDEA4F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Preconditions: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8"/>
        <w:gridCol w:w="1926"/>
        <w:gridCol w:w="2104"/>
        <w:gridCol w:w="2381"/>
      </w:tblGrid>
      <w:tr w:rsidR="00A624A7" w:rsidRPr="00A624A7" w14:paraId="670DBF41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1AD2A44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1DF6026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01C6060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24E101C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042FF604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6F058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lastRenderedPageBreak/>
              <w:t>File Name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3472A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00DC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BD1DE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3311B5AE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FDB08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6AD46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647D8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31017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1799E26A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73955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Document Name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34651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Out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164E2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C1670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</w:tbl>
    <w:p w14:paraId="058FCDF5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1.19 Paste from Clipboard</w:t>
      </w:r>
    </w:p>
    <w:p w14:paraId="78DCF47C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lang w:val="en-SG"/>
        </w:rPr>
      </w:pPr>
      <w:r w:rsidRPr="00A624A7">
        <w:rPr>
          <w:lang w:val="en-SG"/>
        </w:rPr>
        <w:t>Pastes the contents of the clipboard into the document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3"/>
        <w:gridCol w:w="1945"/>
        <w:gridCol w:w="2126"/>
        <w:gridCol w:w="2405"/>
      </w:tblGrid>
      <w:tr w:rsidR="00A624A7" w:rsidRPr="00A624A7" w14:paraId="077C85EB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4F9C39F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3769DCB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7344C2E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2FF5E5C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3C7D6E62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2A498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54CDD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69713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2A43F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517890A2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008CC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document name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258CB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93AA2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F2C4E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</w:tbl>
    <w:p w14:paraId="195171F8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1.20 Remove Table</w:t>
      </w:r>
    </w:p>
    <w:p w14:paraId="648DE5C6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Preconditions: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842"/>
        <w:gridCol w:w="909"/>
        <w:gridCol w:w="6881"/>
      </w:tblGrid>
      <w:tr w:rsidR="00A624A7" w:rsidRPr="00A624A7" w14:paraId="14AC9C29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32B4BCF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5AC30A8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0776D37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749BB64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359C8511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EF86C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proofErr w:type="spellStart"/>
            <w:r w:rsidRPr="00A624A7">
              <w:rPr>
                <w:lang w:val="en-SG"/>
              </w:rPr>
              <w:t>documentname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11FE0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4BDAF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C0FF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 xml:space="preserve">The name of the document </w:t>
            </w:r>
          </w:p>
        </w:tc>
      </w:tr>
      <w:tr w:rsidR="00A624A7" w:rsidRPr="00A624A7" w14:paraId="3F78EE47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A9A1F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B72A7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4F7B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00E5B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The handle to the newly created instance, attached to either an existing Word window or a new one.</w:t>
            </w:r>
          </w:p>
        </w:tc>
      </w:tr>
      <w:tr w:rsidR="00A624A7" w:rsidRPr="00A624A7" w14:paraId="7D8FA009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59E30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Table 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663C3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219D5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9E00C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The number of the table within the word document</w:t>
            </w:r>
          </w:p>
        </w:tc>
      </w:tr>
    </w:tbl>
    <w:p w14:paraId="09FB74C1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1.21 Replace Highlighted Text</w:t>
      </w:r>
    </w:p>
    <w:p w14:paraId="0EBAD0C8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lang w:val="en-SG"/>
        </w:rPr>
      </w:pPr>
      <w:r w:rsidRPr="00A624A7">
        <w:rPr>
          <w:lang w:val="en-SG"/>
        </w:rPr>
        <w:t>Searches for and replaces highlighted text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  <w:gridCol w:w="1939"/>
        <w:gridCol w:w="2118"/>
        <w:gridCol w:w="2397"/>
      </w:tblGrid>
      <w:tr w:rsidR="00A624A7" w:rsidRPr="00A624A7" w14:paraId="35D5EB55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2FE832C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79F0663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168D293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4073CEE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34DB09DA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B1ED2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E4B44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E42AC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4B111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49EF8166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15C50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document name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33F59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21C4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E3383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4EBA1220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43F87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current 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A032A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C4958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A81EF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2CD92C6E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56284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current highlight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53C65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EBF6C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680D7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3B527C38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8A332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new 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D94C0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6F28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D3D9A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2D05923D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7436E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new highlight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BFFF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4830E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87E26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0B8F2F73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7FB9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new bold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A8F2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222B0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Flag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D961F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</w:tbl>
    <w:p w14:paraId="0F1BFA8B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1.22 Save As</w:t>
      </w:r>
    </w:p>
    <w:p w14:paraId="3F674D9A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Preconditions: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8"/>
        <w:gridCol w:w="1968"/>
        <w:gridCol w:w="2150"/>
        <w:gridCol w:w="2433"/>
      </w:tblGrid>
      <w:tr w:rsidR="00A624A7" w:rsidRPr="00A624A7" w14:paraId="7F1FFB32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7918D07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lastRenderedPageBreak/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4803552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42E5A76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7F551BF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02A14BE9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4AD3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File Name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A6012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871DC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8DD7E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4288E813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E9CE9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proofErr w:type="spellStart"/>
            <w:r w:rsidRPr="00A624A7">
              <w:rPr>
                <w:lang w:val="en-SG"/>
              </w:rPr>
              <w:t>documentname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A7190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77E56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93CA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6C80E820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3C021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28D00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C13B5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0E453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117C0056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55FB7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proofErr w:type="spellStart"/>
            <w:r w:rsidRPr="00A624A7">
              <w:rPr>
                <w:lang w:val="en-SG"/>
              </w:rPr>
              <w:t>documentname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9D47D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Out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DAF39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C0409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</w:tbl>
    <w:p w14:paraId="5D259E49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1.23 Select All</w:t>
      </w:r>
    </w:p>
    <w:p w14:paraId="07363575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lang w:val="en-SG"/>
        </w:rPr>
      </w:pPr>
      <w:r w:rsidRPr="00A624A7">
        <w:rPr>
          <w:lang w:val="en-SG"/>
        </w:rPr>
        <w:t>Selects the entire document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3"/>
        <w:gridCol w:w="1945"/>
        <w:gridCol w:w="2126"/>
        <w:gridCol w:w="2405"/>
      </w:tblGrid>
      <w:tr w:rsidR="00A624A7" w:rsidRPr="00A624A7" w14:paraId="4BBC0FD0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45AD824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2C6C91A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5C1D5B2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6D4002E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3349C7BA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B78BE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7E377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22AC5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9825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3319F294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80040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document name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27A27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9076D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2CC8A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</w:tbl>
    <w:p w14:paraId="057BD7AF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1.24 Select Next Cell</w:t>
      </w:r>
    </w:p>
    <w:p w14:paraId="7B0E05B9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lang w:val="en-SG"/>
        </w:rPr>
      </w:pPr>
      <w:r w:rsidRPr="00A624A7">
        <w:rPr>
          <w:lang w:val="en-SG"/>
        </w:rPr>
        <w:t>Moves the cursor to the table cell n steps away from the current cell. A positive number of steps moves forward and a negative number moves backwards.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842"/>
        <w:gridCol w:w="919"/>
        <w:gridCol w:w="6839"/>
      </w:tblGrid>
      <w:tr w:rsidR="00A624A7" w:rsidRPr="00A624A7" w14:paraId="1C032B25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63FE906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37F6A58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0C39B57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1CF271C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12E60DC7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9AF41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932BC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02B90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80E53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6FFDA524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AB57D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document name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6D1E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BFD7E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CB516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47A5FE24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B54B0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0CC43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0E02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3508F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Optional, positive number to move forward, negative to move back, default 1.</w:t>
            </w:r>
          </w:p>
        </w:tc>
      </w:tr>
      <w:tr w:rsidR="00A624A7" w:rsidRPr="00A624A7" w14:paraId="44485586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13821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selected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71D8F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Out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9D28D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Flag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34811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</w:tbl>
    <w:p w14:paraId="2605C22F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1.25 Select Next Field</w:t>
      </w:r>
    </w:p>
    <w:p w14:paraId="45F74A02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lang w:val="en-SG"/>
        </w:rPr>
      </w:pPr>
      <w:r w:rsidRPr="00A624A7">
        <w:rPr>
          <w:lang w:val="en-SG"/>
        </w:rPr>
        <w:t>Selects the next field in the document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842"/>
        <w:gridCol w:w="919"/>
        <w:gridCol w:w="6839"/>
      </w:tblGrid>
      <w:tr w:rsidR="00A624A7" w:rsidRPr="00A624A7" w14:paraId="52ABC0BD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3ADF0CC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19F96D1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10DB7D9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4F6E39C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462B562D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0E020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6FB70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CE73F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44C44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11433D8D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95C98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document name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61026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A70D4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B4418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44EFC4D7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9D0BB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D7158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613EF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B99E0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Optional, positive number to move forward, negative to move back, default 1.</w:t>
            </w:r>
          </w:p>
        </w:tc>
      </w:tr>
      <w:tr w:rsidR="00A624A7" w:rsidRPr="00A624A7" w14:paraId="528960D4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5F359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selected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9882C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Out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DDF5B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Flag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285D2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</w:tbl>
    <w:p w14:paraId="7B547470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lastRenderedPageBreak/>
        <w:t>1.26 Set Current Instance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941"/>
        <w:gridCol w:w="1028"/>
        <w:gridCol w:w="7142"/>
      </w:tblGrid>
      <w:tr w:rsidR="00A624A7" w:rsidRPr="00A624A7" w14:paraId="0DA49FDA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7203DB3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18FD571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4A0321A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752E55F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26E949E6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952DC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B403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AAFB3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7404C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The handle for the instance which should become the current instance</w:t>
            </w:r>
          </w:p>
        </w:tc>
      </w:tr>
    </w:tbl>
    <w:p w14:paraId="5EC4C815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1.27 Set Selected Cell Text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1259"/>
        <w:gridCol w:w="1375"/>
        <w:gridCol w:w="5152"/>
      </w:tblGrid>
      <w:tr w:rsidR="00A624A7" w:rsidRPr="00A624A7" w14:paraId="0062B162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3E3CAB1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387B720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72D37CD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36694AA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07591C1A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3BAA9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0CEA6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886CF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8545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34775D30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97BA4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document name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D235C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65A9B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2C02E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0106B6C7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3EC03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601C2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23C8E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DFE2A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52AB30FC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9E93C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append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9949C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B0847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Flag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D6273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Optional, default False will overwrite.</w:t>
            </w:r>
          </w:p>
        </w:tc>
      </w:tr>
    </w:tbl>
    <w:p w14:paraId="0C8322BE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1.28 Set Selected Checkbox</w:t>
      </w:r>
    </w:p>
    <w:p w14:paraId="1DD89BC8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lang w:val="en-SG"/>
        </w:rPr>
      </w:pPr>
      <w:r w:rsidRPr="00A624A7">
        <w:rPr>
          <w:lang w:val="en-SG"/>
        </w:rPr>
        <w:t>Ticks or unticks the selected checkbox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3"/>
        <w:gridCol w:w="1945"/>
        <w:gridCol w:w="2126"/>
        <w:gridCol w:w="2405"/>
      </w:tblGrid>
      <w:tr w:rsidR="00A624A7" w:rsidRPr="00A624A7" w14:paraId="3E08B2EF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19DD097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4FC0205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18A4D5B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06A689F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7B14B314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C5569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988C1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42498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0AD83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0FDE600C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26F9F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document name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4FF0D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D8255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1DCA1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35C959E1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176CB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checked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B2D02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E8EF1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Flag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292DA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</w:tbl>
    <w:p w14:paraId="0889CA09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1.29 Set Table Cell Value</w:t>
      </w:r>
    </w:p>
    <w:p w14:paraId="29185EB6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Preconditions: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965"/>
        <w:gridCol w:w="1055"/>
        <w:gridCol w:w="6384"/>
      </w:tblGrid>
      <w:tr w:rsidR="00A624A7" w:rsidRPr="00A624A7" w14:paraId="19A4D1DA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26F642B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506AFF3C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33CE91F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16C188A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6E467CBB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1367D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proofErr w:type="spellStart"/>
            <w:r w:rsidRPr="00A624A7">
              <w:rPr>
                <w:lang w:val="en-SG"/>
              </w:rPr>
              <w:t>documentname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83A68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9879D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85E24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7A11CAC5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2C01F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3B66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8928D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F0AC6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126366E6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9CD6F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Table 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F05F4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842FE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2EE71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The number of the table within the document</w:t>
            </w:r>
          </w:p>
        </w:tc>
      </w:tr>
      <w:tr w:rsidR="00A624A7" w:rsidRPr="00A624A7" w14:paraId="7C293663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6F325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Cell x 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EBE51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C06BE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F7B6B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The x location number of the cell within the table (starts at 1)</w:t>
            </w:r>
          </w:p>
        </w:tc>
      </w:tr>
      <w:tr w:rsidR="00A624A7" w:rsidRPr="00A624A7" w14:paraId="4D1A1DA0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1875B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Cell y 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69C49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A7315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CACB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The y location number of the cell within the table (starts at 1)</w:t>
            </w:r>
          </w:p>
        </w:tc>
      </w:tr>
      <w:tr w:rsidR="00A624A7" w:rsidRPr="00A624A7" w14:paraId="1BD6089B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EF71B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EA7D94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E0799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A5AC7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The value to set the cell to</w:t>
            </w:r>
          </w:p>
        </w:tc>
      </w:tr>
    </w:tbl>
    <w:p w14:paraId="7D14DEB3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1.30 Show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2276"/>
        <w:gridCol w:w="2487"/>
        <w:gridCol w:w="2814"/>
      </w:tblGrid>
      <w:tr w:rsidR="00A624A7" w:rsidRPr="00A624A7" w14:paraId="7918E627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24B0624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1DB805C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37C1988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19053D9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63FC5B02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4262A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E62B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AE41C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1F333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</w:tbl>
    <w:p w14:paraId="633C4500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lastRenderedPageBreak/>
        <w:t>1.31 Type Text</w:t>
      </w:r>
    </w:p>
    <w:p w14:paraId="1A2FF2B6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Preconditions: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8"/>
        <w:gridCol w:w="1968"/>
        <w:gridCol w:w="2150"/>
        <w:gridCol w:w="2433"/>
      </w:tblGrid>
      <w:tr w:rsidR="00A624A7" w:rsidRPr="00A624A7" w14:paraId="3341B33A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3C7EDE3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6A1F193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4616AF1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6F47DEF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2E1CBEC3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85778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796D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72887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E99598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701D2101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CF10D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proofErr w:type="spellStart"/>
            <w:r w:rsidRPr="00A624A7">
              <w:rPr>
                <w:lang w:val="en-SG"/>
              </w:rPr>
              <w:t>documentname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C4CA76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97F4F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9DC1B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4B0423EC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8824E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FD011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1FD8A0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C642F9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</w:tbl>
    <w:p w14:paraId="78E2E9ED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1.32 Update Bookmark</w:t>
      </w:r>
    </w:p>
    <w:p w14:paraId="34351718" w14:textId="77777777" w:rsidR="00A624A7" w:rsidRPr="00A624A7" w:rsidRDefault="00A624A7" w:rsidP="00A624A7">
      <w:pPr>
        <w:spacing w:before="100" w:beforeAutospacing="1" w:after="100" w:afterAutospacing="1"/>
        <w:outlineLvl w:val="2"/>
        <w:rPr>
          <w:b/>
          <w:bCs/>
          <w:lang w:val="en-SG"/>
        </w:rPr>
      </w:pPr>
      <w:r w:rsidRPr="00A624A7">
        <w:rPr>
          <w:b/>
          <w:bCs/>
          <w:lang w:val="en-SG"/>
        </w:rPr>
        <w:t>Preconditions: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5"/>
        <w:gridCol w:w="1951"/>
        <w:gridCol w:w="2131"/>
        <w:gridCol w:w="2412"/>
      </w:tblGrid>
      <w:tr w:rsidR="00A624A7" w:rsidRPr="00A624A7" w14:paraId="7FB90ECD" w14:textId="77777777" w:rsidTr="00A624A7"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73C3C011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Parameter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37AC4FE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Direction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688210FB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Data Type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shd w:val="clear" w:color="auto" w:fill="003366"/>
            <w:vAlign w:val="center"/>
            <w:hideMark/>
          </w:tcPr>
          <w:p w14:paraId="60D252A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b/>
                <w:bCs/>
                <w:lang w:val="en-SG"/>
              </w:rPr>
            </w:pPr>
            <w:r w:rsidRPr="00A624A7">
              <w:rPr>
                <w:b/>
                <w:bCs/>
                <w:lang w:val="en-SG"/>
              </w:rPr>
              <w:t>Description</w:t>
            </w:r>
          </w:p>
        </w:tc>
      </w:tr>
      <w:tr w:rsidR="00A624A7" w:rsidRPr="00A624A7" w14:paraId="1C0599AA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79DBA2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Bookmark name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BDE2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B61ADE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317FE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401C9222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E4DE2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2C793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33A33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08C28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79897C83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1F064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proofErr w:type="spellStart"/>
            <w:r w:rsidRPr="00A624A7">
              <w:rPr>
                <w:lang w:val="en-SG"/>
              </w:rPr>
              <w:t>documentname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41C403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09939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6FBBEF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  <w:tr w:rsidR="00A624A7" w:rsidRPr="00A624A7" w14:paraId="0A0CB4FD" w14:textId="77777777" w:rsidTr="00A624A7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7AB2BD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27CDF5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150CEA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  <w:r w:rsidRPr="00A624A7">
              <w:rPr>
                <w:lang w:val="en-SG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0C9D4FD7" w14:textId="77777777" w:rsidR="00A624A7" w:rsidRPr="00A624A7" w:rsidRDefault="00A624A7" w:rsidP="00A624A7">
            <w:pPr>
              <w:spacing w:before="100" w:beforeAutospacing="1" w:after="100" w:afterAutospacing="1"/>
              <w:outlineLvl w:val="2"/>
              <w:rPr>
                <w:lang w:val="en-SG"/>
              </w:rPr>
            </w:pPr>
          </w:p>
        </w:tc>
      </w:tr>
    </w:tbl>
    <w:p w14:paraId="528D5C68" w14:textId="77777777" w:rsidR="005909D2" w:rsidRDefault="005909D2" w:rsidP="00425FAA">
      <w:pPr>
        <w:spacing w:before="100" w:beforeAutospacing="1" w:after="100" w:afterAutospacing="1"/>
        <w:outlineLvl w:val="2"/>
      </w:pPr>
      <w:bookmarkStart w:id="0" w:name="_GoBack"/>
      <w:bookmarkEnd w:id="0"/>
    </w:p>
    <w:sectPr w:rsidR="005909D2" w:rsidSect="00AE286B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985" w:right="851" w:bottom="1304" w:left="851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AEC96" w14:textId="77777777" w:rsidR="00356405" w:rsidRDefault="00356405" w:rsidP="00BB503B">
      <w:pPr>
        <w:spacing w:after="0"/>
      </w:pPr>
      <w:r>
        <w:separator/>
      </w:r>
    </w:p>
  </w:endnote>
  <w:endnote w:type="continuationSeparator" w:id="0">
    <w:p w14:paraId="5BCD3828" w14:textId="77777777" w:rsidR="00356405" w:rsidRDefault="00356405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C9366" w14:textId="77777777" w:rsidR="00653BCD" w:rsidRPr="00A26748" w:rsidRDefault="00653BCD" w:rsidP="002C725A">
    <w:pPr>
      <w:pStyle w:val="Footer"/>
      <w:jc w:val="center"/>
      <w:rPr>
        <w:color w:val="5A5A5A"/>
        <w:sz w:val="20"/>
        <w:szCs w:val="20"/>
      </w:rPr>
    </w:pPr>
    <w:r w:rsidRPr="00A26748">
      <w:rPr>
        <w:color w:val="5A5A5A"/>
        <w:sz w:val="20"/>
        <w:szCs w:val="20"/>
      </w:rPr>
      <w:ptab w:relativeTo="margin" w:alignment="center" w:leader="none"/>
    </w:r>
    <w:r w:rsidRPr="00A26748">
      <w:rPr>
        <w:color w:val="5A5A5A"/>
        <w:sz w:val="20"/>
        <w:szCs w:val="20"/>
      </w:rPr>
      <w:t>Commercial in Confidence</w:t>
    </w:r>
    <w:r w:rsidRPr="00A26748">
      <w:rPr>
        <w:color w:val="5A5A5A"/>
        <w:sz w:val="20"/>
        <w:szCs w:val="20"/>
      </w:rPr>
      <w:ptab w:relativeTo="margin" w:alignment="right" w:leader="none"/>
    </w:r>
    <w:r w:rsidRPr="00A26748">
      <w:rPr>
        <w:color w:val="5A5A5A"/>
        <w:sz w:val="20"/>
        <w:szCs w:val="20"/>
      </w:rPr>
      <w:t xml:space="preserve">Page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PAGE 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2</w:t>
    </w:r>
    <w:r w:rsidRPr="00A26748">
      <w:rPr>
        <w:color w:val="5A5A5A"/>
        <w:sz w:val="20"/>
        <w:szCs w:val="20"/>
      </w:rPr>
      <w:fldChar w:fldCharType="end"/>
    </w:r>
    <w:r w:rsidRPr="00A26748">
      <w:rPr>
        <w:color w:val="5A5A5A"/>
        <w:sz w:val="20"/>
        <w:szCs w:val="20"/>
      </w:rPr>
      <w:t xml:space="preserve"> of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NUMPAGES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3</w:t>
    </w:r>
    <w:r w:rsidRPr="00A26748">
      <w:rPr>
        <w:color w:val="5A5A5A"/>
        <w:sz w:val="20"/>
        <w:szCs w:val="20"/>
      </w:rPr>
      <w:fldChar w:fldCharType="end"/>
    </w:r>
    <w:r>
      <w:rPr>
        <w:color w:val="5A5A5A"/>
        <w:sz w:val="20"/>
        <w:szCs w:val="20"/>
      </w:rPr>
      <w:br/>
      <w:t xml:space="preserve"> ®</w:t>
    </w:r>
    <w:r w:rsidRPr="00B127B6">
      <w:rPr>
        <w:color w:val="5A5A5A"/>
        <w:sz w:val="20"/>
        <w:szCs w:val="20"/>
      </w:rPr>
      <w:t>Blue Prism is a registered trademark of Blue Prism L</w:t>
    </w:r>
    <w:r>
      <w:rPr>
        <w:color w:val="5A5A5A"/>
        <w:sz w:val="20"/>
        <w:szCs w:val="20"/>
      </w:rPr>
      <w:t>imite</w:t>
    </w:r>
    <w:r w:rsidRPr="00B127B6">
      <w:rPr>
        <w:color w:val="5A5A5A"/>
        <w:sz w:val="20"/>
        <w:szCs w:val="20"/>
      </w:rPr>
      <w:t>d</w:t>
    </w:r>
    <w:r w:rsidRPr="00A26748">
      <w:rPr>
        <w:noProof/>
        <w:color w:val="5A5A5A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848DA0" wp14:editId="6D3A1E58">
              <wp:simplePos x="0" y="0"/>
              <wp:positionH relativeFrom="margin">
                <wp:align>center</wp:align>
              </wp:positionH>
              <wp:positionV relativeFrom="page">
                <wp:posOffset>9935486</wp:posOffset>
              </wp:positionV>
              <wp:extent cx="6328800" cy="14400"/>
              <wp:effectExtent l="0" t="0" r="15875" b="2413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8800" cy="14400"/>
                      </a:xfrm>
                      <a:prstGeom prst="rect">
                        <a:avLst/>
                      </a:prstGeom>
                      <a:solidFill>
                        <a:srgbClr val="004990"/>
                      </a:solidFill>
                      <a:ln w="19050">
                        <a:solidFill>
                          <a:srgbClr val="00499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D9961D" id="Rectangle 18" o:spid="_x0000_s1026" style="position:absolute;margin-left:0;margin-top:782.3pt;width:498.35pt;height:1.1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" fillcolor="#004990" strokecolor="#004990" strokeweight="1.5pt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38AC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For more information please contact:</w:t>
    </w:r>
  </w:p>
  <w:p w14:paraId="6E66C7D8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info@blueprism.com | UK: +44 (0) 870 879 3000 | US: +1 888 757</w:t>
    </w:r>
    <w:r>
      <w:rPr>
        <w:rFonts w:ascii="Calibri" w:hAnsi="Calibri"/>
        <w:color w:val="5A5A5A"/>
      </w:rPr>
      <w:t xml:space="preserve"> </w:t>
    </w:r>
    <w:r w:rsidRPr="00F5709C">
      <w:rPr>
        <w:rFonts w:ascii="Calibri" w:hAnsi="Calibri"/>
        <w:color w:val="5A5A5A"/>
      </w:rPr>
      <w:t>7476</w:t>
    </w:r>
  </w:p>
  <w:p w14:paraId="780D8D7F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b/>
        <w:color w:val="5A5A5A"/>
      </w:rPr>
    </w:pPr>
    <w:r w:rsidRPr="00F5709C">
      <w:rPr>
        <w:rFonts w:ascii="Calibri" w:hAnsi="Calibri"/>
        <w:b/>
        <w:color w:val="5A5A5A"/>
      </w:rPr>
      <w:t>www.blueprism.com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7E86D" w14:textId="77777777" w:rsidR="00356405" w:rsidRDefault="00356405" w:rsidP="00BB503B">
      <w:pPr>
        <w:spacing w:after="0"/>
      </w:pPr>
      <w:r>
        <w:separator/>
      </w:r>
    </w:p>
  </w:footnote>
  <w:footnote w:type="continuationSeparator" w:id="0">
    <w:p w14:paraId="3082422A" w14:textId="77777777" w:rsidR="00356405" w:rsidRDefault="00356405" w:rsidP="00BB5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82F2" w14:textId="77777777" w:rsidR="00653BCD" w:rsidRDefault="00653BCD" w:rsidP="009C494A">
    <w:pPr>
      <w:pStyle w:val="Subtitle"/>
      <w:rPr>
        <w:rFonts w:ascii="Calibri Light" w:hAnsi="Calibri Light" w:cstheme="minorBidi"/>
        <w:caps w:val="0"/>
        <w:color w:val="auto"/>
        <w:sz w:val="22"/>
        <w:lang w:val="en-GB" w:eastAsia="zh-CN"/>
      </w:rPr>
    </w:pPr>
    <w:r w:rsidRPr="009C494A">
      <w:rPr>
        <w:noProof/>
      </w:rPr>
      <w:drawing>
        <wp:anchor distT="0" distB="0" distL="114300" distR="114300" simplePos="0" relativeHeight="251671552" behindDoc="1" locked="0" layoutInCell="1" allowOverlap="1" wp14:anchorId="59F7697B" wp14:editId="03966F7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228000" cy="1080000"/>
          <wp:effectExtent l="0" t="0" r="1905" b="6350"/>
          <wp:wrapNone/>
          <wp:docPr id="41" name="Picture 41" descr="D:\Profile\Desktop\BluePrism_Report_Pixelation_HeaderStrip_Th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:\Profile\Desktop\BluePrism_Report_Pixelation_HeaderStrip_Th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494A">
      <w:tab/>
    </w:r>
  </w:p>
  <w:p w14:paraId="6A673FC6" w14:textId="77777777" w:rsidR="00653BCD" w:rsidRPr="00FD6129" w:rsidRDefault="00653BCD" w:rsidP="00BC2CA8">
    <w:pPr>
      <w:tabs>
        <w:tab w:val="center" w:pos="2504"/>
      </w:tabs>
      <w:rPr>
        <w:sz w:val="44"/>
        <w:szCs w:val="44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3D3F3BFD" wp14:editId="3DED3A3E">
              <wp:simplePos x="0" y="0"/>
              <wp:positionH relativeFrom="margin">
                <wp:posOffset>0</wp:posOffset>
              </wp:positionH>
              <wp:positionV relativeFrom="paragraph">
                <wp:posOffset>-71755</wp:posOffset>
              </wp:positionV>
              <wp:extent cx="3185795" cy="348615"/>
              <wp:effectExtent l="0" t="0" r="0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6260" cy="3486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2F45F0" w14:textId="25983123" w:rsidR="00653BCD" w:rsidRPr="001762BD" w:rsidRDefault="007E71A9" w:rsidP="00FD6129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rStyle w:val="SubtitleChar"/>
                              <w:sz w:val="44"/>
                              <w:szCs w:val="44"/>
                            </w:rPr>
                            <w:t>DIGITAL EXCHANGE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3F3BF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5.65pt;width:250.85pt;height:27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" filled="f" stroked="f">
              <v:textbox inset="0,0,0,0">
                <w:txbxContent>
                  <w:p w14:paraId="6B2F45F0" w14:textId="25983123" w:rsidR="00653BCD" w:rsidRPr="001762BD" w:rsidRDefault="007E71A9" w:rsidP="00FD6129">
                    <w:pPr>
                      <w:rPr>
                        <w:sz w:val="44"/>
                        <w:szCs w:val="44"/>
                      </w:rPr>
                    </w:pPr>
                    <w:r>
                      <w:rPr>
                        <w:rStyle w:val="SubtitleChar"/>
                        <w:sz w:val="44"/>
                        <w:szCs w:val="44"/>
                      </w:rPr>
                      <w:t>DIGITAL EXCHANGE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sz w:val="44"/>
        <w:szCs w:val="44"/>
      </w:rPr>
      <w:tab/>
    </w:r>
    <w:r w:rsidRPr="0013043C">
      <w:rPr>
        <w:rFonts w:eastAsia="SimSun" w:cs="Times New Roman"/>
        <w:noProof/>
        <w:color w:val="0F4B8F"/>
      </w:rPr>
      <w:drawing>
        <wp:anchor distT="0" distB="0" distL="114300" distR="114300" simplePos="0" relativeHeight="251675648" behindDoc="1" locked="0" layoutInCell="1" allowOverlap="1" wp14:anchorId="50E0347D" wp14:editId="444A82B1">
          <wp:simplePos x="0" y="0"/>
          <wp:positionH relativeFrom="rightMargin">
            <wp:posOffset>-1933575</wp:posOffset>
          </wp:positionH>
          <wp:positionV relativeFrom="topMargin">
            <wp:posOffset>288290</wp:posOffset>
          </wp:positionV>
          <wp:extent cx="1904400" cy="763200"/>
          <wp:effectExtent l="0" t="0" r="635" b="0"/>
          <wp:wrapNone/>
          <wp:docPr id="5" name="Picture 1" descr="BluePrism_EmailSignatur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uePrism_EmailSignatureLogo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46430" w14:textId="77777777" w:rsidR="00653BCD" w:rsidRDefault="00653BCD" w:rsidP="00332FD4">
    <w:pPr>
      <w:pStyle w:val="Header"/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1" locked="0" layoutInCell="1" allowOverlap="1" wp14:anchorId="69AB1379" wp14:editId="6316EC63">
          <wp:simplePos x="0" y="0"/>
          <wp:positionH relativeFrom="margin">
            <wp:align>center</wp:align>
          </wp:positionH>
          <wp:positionV relativeFrom="page">
            <wp:posOffset>360045</wp:posOffset>
          </wp:positionV>
          <wp:extent cx="2376000" cy="720000"/>
          <wp:effectExtent l="0" t="0" r="5715" b="4445"/>
          <wp:wrapNone/>
          <wp:docPr id="33" name="Picture 33" descr="D:\Profile\Documents\_000 Templates\_2015 Office Templates\Logos\Blue Prism Logo_PNG\bp-logo-strap-500x151px-RGB-8_47cm-150pxi_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:\Profile\Documents\_000 Templates\_2015 Office Templates\Logos\Blue Prism Logo_PNG\bp-logo-strap-500x151px-RGB-8_47cm-150pxi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6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008D1"/>
    <w:multiLevelType w:val="hybridMultilevel"/>
    <w:tmpl w:val="54F6FB76"/>
    <w:lvl w:ilvl="0" w:tplc="3D98848C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814B14"/>
    <w:multiLevelType w:val="multilevel"/>
    <w:tmpl w:val="F88EEE82"/>
    <w:lvl w:ilvl="0">
      <w:start w:val="1"/>
      <w:numFmt w:val="decimal"/>
      <w:pStyle w:val="EnclosedNumberedListegtextboxortable"/>
      <w:lvlText w:val="%1."/>
      <w:lvlJc w:val="left"/>
      <w:pPr>
        <w:ind w:left="417" w:hanging="360"/>
      </w:pPr>
      <w:rPr>
        <w:rFonts w:hint="default"/>
        <w:color w:val="F26722"/>
      </w:rPr>
    </w:lvl>
    <w:lvl w:ilvl="1">
      <w:start w:val="1"/>
      <w:numFmt w:val="lowerLetter"/>
      <w:lvlText w:val="%2."/>
      <w:lvlJc w:val="left"/>
      <w:pPr>
        <w:ind w:left="738" w:hanging="31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07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3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16979"/>
    <w:multiLevelType w:val="multilevel"/>
    <w:tmpl w:val="B3463040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6" w15:restartNumberingAfterBreak="0">
    <w:nsid w:val="49917FD5"/>
    <w:multiLevelType w:val="hybridMultilevel"/>
    <w:tmpl w:val="DC3E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F1917"/>
    <w:multiLevelType w:val="multilevel"/>
    <w:tmpl w:val="92AA11AC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52"/>
    <w:rsid w:val="000068F4"/>
    <w:rsid w:val="00015310"/>
    <w:rsid w:val="000212DD"/>
    <w:rsid w:val="00025CA9"/>
    <w:rsid w:val="00036ED3"/>
    <w:rsid w:val="00037DE7"/>
    <w:rsid w:val="00052007"/>
    <w:rsid w:val="000624C7"/>
    <w:rsid w:val="00072FC7"/>
    <w:rsid w:val="0008407D"/>
    <w:rsid w:val="00096CE3"/>
    <w:rsid w:val="000A2BE2"/>
    <w:rsid w:val="000B01A9"/>
    <w:rsid w:val="000B77EA"/>
    <w:rsid w:val="000C047C"/>
    <w:rsid w:val="000C0CB2"/>
    <w:rsid w:val="000C15BA"/>
    <w:rsid w:val="000C2FD7"/>
    <w:rsid w:val="000C4C7B"/>
    <w:rsid w:val="000D45EC"/>
    <w:rsid w:val="000D787F"/>
    <w:rsid w:val="000F435D"/>
    <w:rsid w:val="000F6E61"/>
    <w:rsid w:val="00101B75"/>
    <w:rsid w:val="001022CF"/>
    <w:rsid w:val="00103878"/>
    <w:rsid w:val="00123FFA"/>
    <w:rsid w:val="00127AB5"/>
    <w:rsid w:val="0013043C"/>
    <w:rsid w:val="00142850"/>
    <w:rsid w:val="001644F1"/>
    <w:rsid w:val="00164E17"/>
    <w:rsid w:val="001676C7"/>
    <w:rsid w:val="00193E9C"/>
    <w:rsid w:val="001A0707"/>
    <w:rsid w:val="001B4F72"/>
    <w:rsid w:val="001B64FF"/>
    <w:rsid w:val="001C5B64"/>
    <w:rsid w:val="001E0D2F"/>
    <w:rsid w:val="001F1590"/>
    <w:rsid w:val="002030FD"/>
    <w:rsid w:val="0022485E"/>
    <w:rsid w:val="00234509"/>
    <w:rsid w:val="00236C04"/>
    <w:rsid w:val="00237DDB"/>
    <w:rsid w:val="00243C55"/>
    <w:rsid w:val="00251FAD"/>
    <w:rsid w:val="00255A8D"/>
    <w:rsid w:val="00264BA8"/>
    <w:rsid w:val="00265010"/>
    <w:rsid w:val="00266E3F"/>
    <w:rsid w:val="00277FC5"/>
    <w:rsid w:val="0028085E"/>
    <w:rsid w:val="00282A8F"/>
    <w:rsid w:val="002833F2"/>
    <w:rsid w:val="00293B10"/>
    <w:rsid w:val="002A15A5"/>
    <w:rsid w:val="002A557B"/>
    <w:rsid w:val="002C5D67"/>
    <w:rsid w:val="002C725A"/>
    <w:rsid w:val="002C7CBC"/>
    <w:rsid w:val="002D0951"/>
    <w:rsid w:val="002D6934"/>
    <w:rsid w:val="002E084C"/>
    <w:rsid w:val="002E4F56"/>
    <w:rsid w:val="002E55D0"/>
    <w:rsid w:val="002F1C28"/>
    <w:rsid w:val="00302175"/>
    <w:rsid w:val="00302C7D"/>
    <w:rsid w:val="00304094"/>
    <w:rsid w:val="00322B6C"/>
    <w:rsid w:val="00323DC7"/>
    <w:rsid w:val="0033063B"/>
    <w:rsid w:val="00332FD4"/>
    <w:rsid w:val="00344F51"/>
    <w:rsid w:val="0034653D"/>
    <w:rsid w:val="003475B6"/>
    <w:rsid w:val="00356405"/>
    <w:rsid w:val="0035650B"/>
    <w:rsid w:val="00360A49"/>
    <w:rsid w:val="00360FFB"/>
    <w:rsid w:val="00376F6C"/>
    <w:rsid w:val="0039729B"/>
    <w:rsid w:val="003B3986"/>
    <w:rsid w:val="003D0615"/>
    <w:rsid w:val="003D7BB4"/>
    <w:rsid w:val="003E33A1"/>
    <w:rsid w:val="003E3F29"/>
    <w:rsid w:val="003F5C3C"/>
    <w:rsid w:val="004035E5"/>
    <w:rsid w:val="004072F2"/>
    <w:rsid w:val="0041784B"/>
    <w:rsid w:val="00423A5C"/>
    <w:rsid w:val="00425FAA"/>
    <w:rsid w:val="00427F05"/>
    <w:rsid w:val="004318BC"/>
    <w:rsid w:val="00437A0D"/>
    <w:rsid w:val="00442D22"/>
    <w:rsid w:val="00452E25"/>
    <w:rsid w:val="00457434"/>
    <w:rsid w:val="00460395"/>
    <w:rsid w:val="0046372D"/>
    <w:rsid w:val="00470260"/>
    <w:rsid w:val="004715C6"/>
    <w:rsid w:val="004752CB"/>
    <w:rsid w:val="004755F7"/>
    <w:rsid w:val="00481D60"/>
    <w:rsid w:val="0048417D"/>
    <w:rsid w:val="004845B1"/>
    <w:rsid w:val="004960A1"/>
    <w:rsid w:val="004A7567"/>
    <w:rsid w:val="004B076E"/>
    <w:rsid w:val="004B27DA"/>
    <w:rsid w:val="004B68D9"/>
    <w:rsid w:val="004C6EE1"/>
    <w:rsid w:val="004D214C"/>
    <w:rsid w:val="004E5B2D"/>
    <w:rsid w:val="004F38EE"/>
    <w:rsid w:val="004F7BDF"/>
    <w:rsid w:val="005120B3"/>
    <w:rsid w:val="0051403F"/>
    <w:rsid w:val="005262E0"/>
    <w:rsid w:val="00533877"/>
    <w:rsid w:val="00534522"/>
    <w:rsid w:val="00544034"/>
    <w:rsid w:val="00545044"/>
    <w:rsid w:val="005544D5"/>
    <w:rsid w:val="00556070"/>
    <w:rsid w:val="00566A7E"/>
    <w:rsid w:val="0057547C"/>
    <w:rsid w:val="00576BB4"/>
    <w:rsid w:val="00583345"/>
    <w:rsid w:val="005909D2"/>
    <w:rsid w:val="00595C12"/>
    <w:rsid w:val="005B33E5"/>
    <w:rsid w:val="005B3C74"/>
    <w:rsid w:val="005C28E1"/>
    <w:rsid w:val="005C30A2"/>
    <w:rsid w:val="005E1259"/>
    <w:rsid w:val="005E1777"/>
    <w:rsid w:val="005E24CA"/>
    <w:rsid w:val="005F2207"/>
    <w:rsid w:val="00604298"/>
    <w:rsid w:val="00606140"/>
    <w:rsid w:val="00613A03"/>
    <w:rsid w:val="00616666"/>
    <w:rsid w:val="006170BF"/>
    <w:rsid w:val="00627327"/>
    <w:rsid w:val="006307FF"/>
    <w:rsid w:val="0063414C"/>
    <w:rsid w:val="006431A7"/>
    <w:rsid w:val="0064512E"/>
    <w:rsid w:val="0065292E"/>
    <w:rsid w:val="00653BCD"/>
    <w:rsid w:val="006575A2"/>
    <w:rsid w:val="00670A2D"/>
    <w:rsid w:val="0067741A"/>
    <w:rsid w:val="00681396"/>
    <w:rsid w:val="006868CC"/>
    <w:rsid w:val="0069205D"/>
    <w:rsid w:val="006A743B"/>
    <w:rsid w:val="006B2C15"/>
    <w:rsid w:val="006B2C57"/>
    <w:rsid w:val="006C1DC8"/>
    <w:rsid w:val="006C329D"/>
    <w:rsid w:val="006C4689"/>
    <w:rsid w:val="006D2399"/>
    <w:rsid w:val="006F1F01"/>
    <w:rsid w:val="006F4791"/>
    <w:rsid w:val="006F4AEA"/>
    <w:rsid w:val="00704895"/>
    <w:rsid w:val="00707A7A"/>
    <w:rsid w:val="00722EE9"/>
    <w:rsid w:val="007335DD"/>
    <w:rsid w:val="007402A9"/>
    <w:rsid w:val="00741E52"/>
    <w:rsid w:val="00745CA1"/>
    <w:rsid w:val="007467B2"/>
    <w:rsid w:val="00751BC4"/>
    <w:rsid w:val="0075566A"/>
    <w:rsid w:val="00762B7F"/>
    <w:rsid w:val="00762D66"/>
    <w:rsid w:val="007729F7"/>
    <w:rsid w:val="007740C9"/>
    <w:rsid w:val="007808DF"/>
    <w:rsid w:val="00783506"/>
    <w:rsid w:val="00791E02"/>
    <w:rsid w:val="00792D1D"/>
    <w:rsid w:val="007A5512"/>
    <w:rsid w:val="007B69FE"/>
    <w:rsid w:val="007C31F1"/>
    <w:rsid w:val="007D23E0"/>
    <w:rsid w:val="007D7ED6"/>
    <w:rsid w:val="007E0038"/>
    <w:rsid w:val="007E1339"/>
    <w:rsid w:val="007E71A9"/>
    <w:rsid w:val="007F0627"/>
    <w:rsid w:val="007F4D3D"/>
    <w:rsid w:val="008074D3"/>
    <w:rsid w:val="00844A50"/>
    <w:rsid w:val="00845891"/>
    <w:rsid w:val="00846D00"/>
    <w:rsid w:val="00856210"/>
    <w:rsid w:val="00860DFD"/>
    <w:rsid w:val="008758A8"/>
    <w:rsid w:val="008A0503"/>
    <w:rsid w:val="008A4723"/>
    <w:rsid w:val="008C2981"/>
    <w:rsid w:val="008C5A75"/>
    <w:rsid w:val="008D5D2E"/>
    <w:rsid w:val="008F1DEF"/>
    <w:rsid w:val="008F1E52"/>
    <w:rsid w:val="008F3028"/>
    <w:rsid w:val="008F309B"/>
    <w:rsid w:val="008F672D"/>
    <w:rsid w:val="00903660"/>
    <w:rsid w:val="009068E7"/>
    <w:rsid w:val="00911C6D"/>
    <w:rsid w:val="00911D10"/>
    <w:rsid w:val="00916B8B"/>
    <w:rsid w:val="00917232"/>
    <w:rsid w:val="00921075"/>
    <w:rsid w:val="0094005E"/>
    <w:rsid w:val="0094266F"/>
    <w:rsid w:val="009454E2"/>
    <w:rsid w:val="00950763"/>
    <w:rsid w:val="00963014"/>
    <w:rsid w:val="00966762"/>
    <w:rsid w:val="00981476"/>
    <w:rsid w:val="00987F36"/>
    <w:rsid w:val="009A4984"/>
    <w:rsid w:val="009C15AE"/>
    <w:rsid w:val="009C2BFB"/>
    <w:rsid w:val="009C494A"/>
    <w:rsid w:val="009C5196"/>
    <w:rsid w:val="009C5AAD"/>
    <w:rsid w:val="009C75C4"/>
    <w:rsid w:val="009E1B2F"/>
    <w:rsid w:val="009E6274"/>
    <w:rsid w:val="00A05409"/>
    <w:rsid w:val="00A1753A"/>
    <w:rsid w:val="00A24AA7"/>
    <w:rsid w:val="00A26748"/>
    <w:rsid w:val="00A30E80"/>
    <w:rsid w:val="00A37A11"/>
    <w:rsid w:val="00A52C9D"/>
    <w:rsid w:val="00A54E79"/>
    <w:rsid w:val="00A55FD7"/>
    <w:rsid w:val="00A60769"/>
    <w:rsid w:val="00A624A7"/>
    <w:rsid w:val="00A71291"/>
    <w:rsid w:val="00A7309A"/>
    <w:rsid w:val="00A73204"/>
    <w:rsid w:val="00A83A9E"/>
    <w:rsid w:val="00A9105A"/>
    <w:rsid w:val="00A9174D"/>
    <w:rsid w:val="00AA13E5"/>
    <w:rsid w:val="00AA536E"/>
    <w:rsid w:val="00AB3B08"/>
    <w:rsid w:val="00AB4A58"/>
    <w:rsid w:val="00AB69FF"/>
    <w:rsid w:val="00AC236C"/>
    <w:rsid w:val="00AE01E1"/>
    <w:rsid w:val="00AE02BA"/>
    <w:rsid w:val="00AE286B"/>
    <w:rsid w:val="00B01DAA"/>
    <w:rsid w:val="00B127B6"/>
    <w:rsid w:val="00B13FFA"/>
    <w:rsid w:val="00B26BF0"/>
    <w:rsid w:val="00B300F8"/>
    <w:rsid w:val="00B30C4E"/>
    <w:rsid w:val="00B37D32"/>
    <w:rsid w:val="00B51DBF"/>
    <w:rsid w:val="00B52E57"/>
    <w:rsid w:val="00B55E7D"/>
    <w:rsid w:val="00B715FB"/>
    <w:rsid w:val="00B7405B"/>
    <w:rsid w:val="00B77534"/>
    <w:rsid w:val="00BA63DE"/>
    <w:rsid w:val="00BA77AE"/>
    <w:rsid w:val="00BB0619"/>
    <w:rsid w:val="00BB3DA5"/>
    <w:rsid w:val="00BB503B"/>
    <w:rsid w:val="00BC2CA8"/>
    <w:rsid w:val="00BC2DA4"/>
    <w:rsid w:val="00BD0785"/>
    <w:rsid w:val="00BD131B"/>
    <w:rsid w:val="00BD3184"/>
    <w:rsid w:val="00BD4000"/>
    <w:rsid w:val="00BF0C2A"/>
    <w:rsid w:val="00BF1116"/>
    <w:rsid w:val="00BF46B8"/>
    <w:rsid w:val="00C0527D"/>
    <w:rsid w:val="00C106FA"/>
    <w:rsid w:val="00C1415B"/>
    <w:rsid w:val="00C2186E"/>
    <w:rsid w:val="00C25F51"/>
    <w:rsid w:val="00C25FC4"/>
    <w:rsid w:val="00C51374"/>
    <w:rsid w:val="00C5342B"/>
    <w:rsid w:val="00C55F01"/>
    <w:rsid w:val="00C67916"/>
    <w:rsid w:val="00C67D07"/>
    <w:rsid w:val="00C7350A"/>
    <w:rsid w:val="00C74921"/>
    <w:rsid w:val="00C81EB2"/>
    <w:rsid w:val="00CA3F53"/>
    <w:rsid w:val="00CD08DC"/>
    <w:rsid w:val="00CE6495"/>
    <w:rsid w:val="00CE67CB"/>
    <w:rsid w:val="00CF1736"/>
    <w:rsid w:val="00D14ECB"/>
    <w:rsid w:val="00D321FD"/>
    <w:rsid w:val="00D32D1A"/>
    <w:rsid w:val="00D404FD"/>
    <w:rsid w:val="00D4459F"/>
    <w:rsid w:val="00D47197"/>
    <w:rsid w:val="00D512E7"/>
    <w:rsid w:val="00D56924"/>
    <w:rsid w:val="00D5692B"/>
    <w:rsid w:val="00D5763E"/>
    <w:rsid w:val="00D63A47"/>
    <w:rsid w:val="00D95A91"/>
    <w:rsid w:val="00DA7BAC"/>
    <w:rsid w:val="00DD4EA6"/>
    <w:rsid w:val="00DE32D1"/>
    <w:rsid w:val="00DF6AE7"/>
    <w:rsid w:val="00E13599"/>
    <w:rsid w:val="00E2126C"/>
    <w:rsid w:val="00E368A2"/>
    <w:rsid w:val="00E42BEB"/>
    <w:rsid w:val="00E51ABA"/>
    <w:rsid w:val="00E63EAC"/>
    <w:rsid w:val="00E652D2"/>
    <w:rsid w:val="00E93C34"/>
    <w:rsid w:val="00E9424A"/>
    <w:rsid w:val="00E96935"/>
    <w:rsid w:val="00E976DA"/>
    <w:rsid w:val="00EA08F4"/>
    <w:rsid w:val="00EB1664"/>
    <w:rsid w:val="00EC7DE3"/>
    <w:rsid w:val="00EC7FA2"/>
    <w:rsid w:val="00ED3F91"/>
    <w:rsid w:val="00EE2168"/>
    <w:rsid w:val="00EE2DAE"/>
    <w:rsid w:val="00EE4C81"/>
    <w:rsid w:val="00F04797"/>
    <w:rsid w:val="00F11D8E"/>
    <w:rsid w:val="00F20BAE"/>
    <w:rsid w:val="00F22149"/>
    <w:rsid w:val="00F33AA8"/>
    <w:rsid w:val="00F34CA7"/>
    <w:rsid w:val="00F366F6"/>
    <w:rsid w:val="00F42CC5"/>
    <w:rsid w:val="00F467BF"/>
    <w:rsid w:val="00F5123E"/>
    <w:rsid w:val="00F56DF8"/>
    <w:rsid w:val="00F5709C"/>
    <w:rsid w:val="00F63C6C"/>
    <w:rsid w:val="00F65138"/>
    <w:rsid w:val="00F67FF2"/>
    <w:rsid w:val="00F73952"/>
    <w:rsid w:val="00F739BA"/>
    <w:rsid w:val="00F74292"/>
    <w:rsid w:val="00F754DB"/>
    <w:rsid w:val="00F758CF"/>
    <w:rsid w:val="00F844B3"/>
    <w:rsid w:val="00F848C1"/>
    <w:rsid w:val="00FA6689"/>
    <w:rsid w:val="00FB52F6"/>
    <w:rsid w:val="00FD11AB"/>
    <w:rsid w:val="00FD6129"/>
    <w:rsid w:val="00FD7A78"/>
    <w:rsid w:val="00FE2AE7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18E31"/>
  <w15:chartTrackingRefBased/>
  <w15:docId w15:val="{78FDF707-CBE7-49B0-923E-17E27AF7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5D67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3660"/>
    <w:pPr>
      <w:keepNext/>
      <w:keepLines/>
      <w:spacing w:before="160" w:after="0"/>
      <w:outlineLvl w:val="0"/>
    </w:pPr>
    <w:rPr>
      <w:rFonts w:ascii="Calibri" w:eastAsiaTheme="majorEastAsia" w:hAnsi="Calibri" w:cstheme="majorBidi"/>
      <w:color w:val="0F4B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1A7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F7DC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660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0F4B8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1A7"/>
    <w:pPr>
      <w:keepNext/>
      <w:keepLines/>
      <w:spacing w:before="40" w:after="0"/>
      <w:outlineLvl w:val="3"/>
    </w:pPr>
    <w:rPr>
      <w:rFonts w:asciiTheme="minorHAnsi" w:eastAsiaTheme="majorEastAsia" w:hAnsiTheme="minorHAnsi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31A7"/>
    <w:pPr>
      <w:keepNext/>
      <w:keepLines/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1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0F4B8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60"/>
    <w:rPr>
      <w:rFonts w:ascii="Calibri" w:eastAsiaTheme="majorEastAsia" w:hAnsi="Calibri" w:cstheme="majorBidi"/>
      <w:color w:val="0F4B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1A7"/>
    <w:rPr>
      <w:rFonts w:ascii="Calibri" w:eastAsiaTheme="majorEastAsia" w:hAnsi="Calibri" w:cstheme="majorBidi"/>
      <w:color w:val="0F7DC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660"/>
    <w:rPr>
      <w:rFonts w:ascii="Calibri" w:eastAsiaTheme="majorEastAsia" w:hAnsi="Calibri" w:cstheme="majorBidi"/>
      <w:color w:val="0F4B8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31A7"/>
    <w:rPr>
      <w:rFonts w:asciiTheme="minorHAnsi" w:eastAsiaTheme="majorEastAsia" w:hAnsiTheme="minorHAnsi" w:cstheme="majorBidi"/>
      <w:iCs/>
      <w:color w:val="0F7DC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31A7"/>
    <w:rPr>
      <w:rFonts w:ascii="Calibri" w:eastAsiaTheme="majorEastAsia" w:hAnsi="Calibri" w:cstheme="majorBidi"/>
      <w:color w:val="0F7DC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1A7"/>
    <w:rPr>
      <w:rFonts w:asciiTheme="minorHAnsi" w:eastAsiaTheme="majorEastAsia" w:hAnsiTheme="minorHAnsi" w:cstheme="majorBidi"/>
      <w:color w:val="0F4B8F"/>
    </w:rPr>
  </w:style>
  <w:style w:type="paragraph" w:styleId="ListParagraph">
    <w:name w:val="List Paragraph"/>
    <w:basedOn w:val="Normal"/>
    <w:link w:val="ListParagraphChar"/>
    <w:qFormat/>
    <w:rsid w:val="000D787F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table" w:styleId="TableGrid">
    <w:name w:val="Table Grid"/>
    <w:basedOn w:val="Table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styleId="LightShading-Accent1">
    <w:name w:val="Light Shading Accent 1"/>
    <w:basedOn w:val="TableNormal"/>
    <w:uiPriority w:val="60"/>
    <w:rsid w:val="00193E9C"/>
    <w:pPr>
      <w:spacing w:after="0" w:line="240" w:lineRule="auto"/>
    </w:pPr>
    <w:rPr>
      <w:color w:val="2E74B5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C5D67"/>
    <w:pPr>
      <w:spacing w:after="0"/>
      <w:contextualSpacing/>
    </w:pPr>
    <w:rPr>
      <w:rFonts w:ascii="Calibri" w:eastAsiaTheme="majorEastAsia" w:hAnsi="Calibri" w:cstheme="majorBidi"/>
      <w:color w:val="5A5A5A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D67"/>
    <w:rPr>
      <w:rFonts w:ascii="Calibri" w:eastAsiaTheme="majorEastAsia" w:hAnsi="Calibri" w:cstheme="majorBidi"/>
      <w:color w:val="5A5A5A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1A7"/>
    <w:pPr>
      <w:numPr>
        <w:ilvl w:val="1"/>
      </w:numPr>
    </w:pPr>
    <w:rPr>
      <w:rFonts w:ascii="Calibri" w:hAnsi="Calibri" w:cs="Times New Roman"/>
      <w:caps/>
      <w:color w:val="0F4B8F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431A7"/>
    <w:rPr>
      <w:rFonts w:ascii="Calibri" w:hAnsi="Calibri" w:cs="Times New Roman"/>
      <w:caps/>
      <w:color w:val="0F4B8F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15C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6EE1"/>
    <w:pPr>
      <w:tabs>
        <w:tab w:val="right" w:leader="dot" w:pos="10194"/>
      </w:tabs>
      <w:spacing w:after="100"/>
    </w:pPr>
    <w:rPr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rsid w:val="00DD4EA6"/>
    <w:pPr>
      <w:tabs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503B"/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"/>
    <w:uiPriority w:val="99"/>
    <w:rsid w:val="007F4D3D"/>
    <w:rPr>
      <w:color w:val="auto"/>
    </w:rPr>
    <w:tblPr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"/>
    <w:uiPriority w:val="99"/>
    <w:rsid w:val="007F4D3D"/>
    <w:rPr>
      <w:color w:val="auto"/>
    </w:rPr>
    <w:tblPr>
      <w:tblBorders>
        <w:top w:val="single" w:sz="8" w:space="0" w:color="DEEAF6" w:themeColor="accent1" w:themeTint="33"/>
        <w:left w:val="single" w:sz="8" w:space="0" w:color="DEEAF6" w:themeColor="accent1" w:themeTint="33"/>
        <w:bottom w:val="single" w:sz="8" w:space="0" w:color="DEEAF6" w:themeColor="accent1" w:themeTint="33"/>
        <w:right w:val="single" w:sz="8" w:space="0" w:color="DEEAF6" w:themeColor="accent1" w:themeTint="33"/>
        <w:insideH w:val="single" w:sz="8" w:space="0" w:color="DEEAF6" w:themeColor="accent1" w:themeTint="33"/>
        <w:insideV w:val="single" w:sz="8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7DC2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2"/>
      </w:numPr>
    </w:pPr>
  </w:style>
  <w:style w:type="character" w:customStyle="1" w:styleId="BPBulletedListChar">
    <w:name w:val="BP Bulleted List Char"/>
    <w:basedOn w:val="DefaultParagraphFont"/>
    <w:link w:val="BPBulletedList"/>
    <w:rsid w:val="00BB3DA5"/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903660"/>
    <w:pPr>
      <w:numPr>
        <w:numId w:val="1"/>
      </w:numPr>
      <w:spacing w:before="120"/>
    </w:pPr>
    <w:rPr>
      <w:color w:val="000000" w:themeColor="text1"/>
      <w:sz w:val="20"/>
      <w:szCs w:val="20"/>
    </w:rPr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15BA"/>
    <w:rPr>
      <w:color w:val="000000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9C2BFB"/>
    <w:pPr>
      <w:numPr>
        <w:numId w:val="3"/>
      </w:numPr>
    </w:pPr>
    <w:rPr>
      <w:noProof/>
      <w:lang w:eastAsia="en-GB"/>
    </w:rPr>
  </w:style>
  <w:style w:type="character" w:customStyle="1" w:styleId="NumberedListBPChar">
    <w:name w:val="Numbered List (BP) Char"/>
    <w:basedOn w:val="ListParagraphChar"/>
    <w:link w:val="NumberedListBP"/>
    <w:rsid w:val="000C047C"/>
    <w:rPr>
      <w:noProof/>
      <w:lang w:eastAsia="en-GB"/>
    </w:rPr>
  </w:style>
  <w:style w:type="paragraph" w:customStyle="1" w:styleId="Bullet">
    <w:name w:val="Bullet"/>
    <w:basedOn w:val="Normal"/>
    <w:link w:val="BulletChar"/>
    <w:rsid w:val="000C047C"/>
    <w:pPr>
      <w:numPr>
        <w:numId w:val="4"/>
      </w:numPr>
    </w:pPr>
  </w:style>
  <w:style w:type="character" w:customStyle="1" w:styleId="BulletChar">
    <w:name w:val="Bullet Char"/>
    <w:basedOn w:val="DefaultParagraphFont"/>
    <w:link w:val="Bullet"/>
    <w:rsid w:val="000C047C"/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5"/>
      </w:numPr>
      <w:ind w:left="709" w:hanging="284"/>
    </w:pPr>
  </w:style>
  <w:style w:type="character" w:customStyle="1" w:styleId="BulletListChar">
    <w:name w:val="Bullet List Char"/>
    <w:basedOn w:val="BulletChar"/>
    <w:link w:val="BulletList"/>
    <w:rsid w:val="00F467BF"/>
    <w:rPr>
      <w:noProof/>
      <w:lang w:eastAsia="en-GB"/>
    </w:rPr>
  </w:style>
  <w:style w:type="paragraph" w:customStyle="1" w:styleId="BulletListBP">
    <w:name w:val="Bullet List (BP)"/>
    <w:basedOn w:val="NumberedListBP"/>
    <w:link w:val="BulletListBPChar"/>
    <w:qFormat/>
    <w:rsid w:val="009C2BFB"/>
    <w:pPr>
      <w:numPr>
        <w:numId w:val="6"/>
      </w:numPr>
    </w:pPr>
  </w:style>
  <w:style w:type="character" w:customStyle="1" w:styleId="BulletListBPChar">
    <w:name w:val="Bullet List (BP) Char"/>
    <w:basedOn w:val="NumberedListBPChar"/>
    <w:link w:val="BulletListBP"/>
    <w:rsid w:val="00B52E57"/>
    <w:rPr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903660"/>
    <w:pPr>
      <w:numPr>
        <w:numId w:val="7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8A0503"/>
    <w:rPr>
      <w:color w:val="000000" w:themeColor="text1"/>
      <w:sz w:val="20"/>
      <w:szCs w:val="20"/>
    </w:rPr>
  </w:style>
  <w:style w:type="paragraph" w:customStyle="1" w:styleId="EnclosedText">
    <w:name w:val="Enclosed Text"/>
    <w:basedOn w:val="Normal"/>
    <w:link w:val="EnclosedTextChar"/>
    <w:qFormat/>
    <w:rsid w:val="00C106FA"/>
    <w:pPr>
      <w:spacing w:after="80"/>
    </w:pPr>
    <w:rPr>
      <w:sz w:val="20"/>
    </w:rPr>
  </w:style>
  <w:style w:type="character" w:customStyle="1" w:styleId="EnclosedTextChar">
    <w:name w:val="Enclosed Text Char"/>
    <w:basedOn w:val="DefaultParagraphFont"/>
    <w:link w:val="EnclosedText"/>
    <w:rsid w:val="00C106FA"/>
    <w:rPr>
      <w:sz w:val="20"/>
    </w:rPr>
  </w:style>
  <w:style w:type="paragraph" w:customStyle="1" w:styleId="question-title">
    <w:name w:val="question-title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choices">
    <w:name w:val="question-choices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66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66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3B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5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7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1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61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16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6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7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9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3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7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97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0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325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2018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8888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043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5607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605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1653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55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131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09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3712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804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2045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288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8676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18069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04382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429336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83897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2858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1236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37860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2968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2156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30277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293904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6961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88563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814233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40837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768152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110581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6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8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84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54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26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96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19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64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48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80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31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49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38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068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38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7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73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33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445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086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268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604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3204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261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8483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625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88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35401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7684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5247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110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8187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49302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17606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58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238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15820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19455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61571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0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2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44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68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09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06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94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3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40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24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71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50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21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72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54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7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271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55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221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3504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339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730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0938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970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126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5092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926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2965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3827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39625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17381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77821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743791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36718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84096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66497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06256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999707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83159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8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7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4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2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8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9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5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39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42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99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73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6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18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9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60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193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1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629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55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677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778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29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507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780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421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179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866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211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929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0916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1133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1976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4089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7729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469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4607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3489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78526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8083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3628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26781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63909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284040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340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28260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77520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6987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27648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847887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174026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0693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951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63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26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1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4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94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76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53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90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884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425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1809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6804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8818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1795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6884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81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394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314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791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282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9913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71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779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2964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2357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59932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10212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70844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6005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39093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352215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44841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42846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30073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086754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59145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16889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22434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429832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082441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422305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0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15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73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76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20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70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136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38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04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25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16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833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98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75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041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586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8921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6796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860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9158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1654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7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7452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29364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7202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171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6732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90743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298746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44960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61027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28323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54752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52335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52508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6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3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56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6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9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29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7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750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2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18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05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79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336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3967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3378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113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4380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2490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5086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439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665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7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8454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6418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377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4406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0843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2374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97622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890592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62431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86541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11974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694805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070417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51035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42253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869331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80211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4280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50138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343697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5129413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895349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7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0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46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13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26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4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2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96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07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57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18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687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10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17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08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23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1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428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20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615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765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9024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896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1317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9834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452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5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76096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484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0460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1998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98684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445628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10469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84975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2158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43863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94309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90043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9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0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6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0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65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8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7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55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184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62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481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701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140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7674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7790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5368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03051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1381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43022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6638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5267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8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9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95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13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9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96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7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4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94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027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818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721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94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840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7944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6743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3503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2976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1291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1759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075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8157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086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178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619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474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467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7629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4569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48461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362535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2236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04162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96892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413523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670510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75732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37583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003216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96091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34075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56332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064894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1418034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643328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3CB34.40C9EEF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%20Dennehy\Downloads\Blue%20Prism%20Data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F4B8F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D00C5EE0E3E4385970078C6A20714" ma:contentTypeVersion="7" ma:contentTypeDescription="Create a new document." ma:contentTypeScope="" ma:versionID="9b5bb4959fdb88ca94715518c5f494fe">
  <xsd:schema xmlns:xsd="http://www.w3.org/2001/XMLSchema" xmlns:xs="http://www.w3.org/2001/XMLSchema" xmlns:p="http://schemas.microsoft.com/office/2006/metadata/properties" xmlns:ns2="1b92995e-f139-4710-9f38-7e45c02d394d" xmlns:ns3="dbb47415-5522-4a5f-b95c-df1160504576" targetNamespace="http://schemas.microsoft.com/office/2006/metadata/properties" ma:root="true" ma:fieldsID="bbf9686d3a07934680a582df32b7fc1a" ns2:_="" ns3:_="">
    <xsd:import namespace="1b92995e-f139-4710-9f38-7e45c02d394d"/>
    <xsd:import namespace="dbb47415-5522-4a5f-b95c-df1160504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2995e-f139-4710-9f38-7e45c02d3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47415-5522-4a5f-b95c-df11605045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15CA3-D4A8-4451-ACA7-BE7B3AFB1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92995e-f139-4710-9f38-7e45c02d394d"/>
    <ds:schemaRef ds:uri="dbb47415-5522-4a5f-b95c-df1160504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A1D37F-79B8-4465-B32A-74B0DCDED80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8BDFE87-AD2B-4834-88A0-E30F4A8991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31CED6-DC6B-4529-B6D5-EA4995C19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Prism Data Sheet</Template>
  <TotalTime>45</TotalTime>
  <Pages>10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Manipulation Utility</vt:lpstr>
    </vt:vector>
  </TitlesOfParts>
  <Company>Blue Prism</Company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 Extended</dc:title>
  <dc:subject/>
  <dc:creator>Denis Dennehy</dc:creator>
  <cp:keywords/>
  <dc:description/>
  <cp:lastModifiedBy>Shashank Kumar</cp:lastModifiedBy>
  <cp:revision>40</cp:revision>
  <cp:lastPrinted>2016-01-08T09:50:00Z</cp:lastPrinted>
  <dcterms:created xsi:type="dcterms:W3CDTF">2018-10-17T09:01:00Z</dcterms:created>
  <dcterms:modified xsi:type="dcterms:W3CDTF">2019-09-12T07:46:00Z</dcterms:modified>
  <cp:category>Data Sheet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0x010100E60D00C5EE0E3E4385970078C6A20714</vt:lpwstr>
  </property>
</Properties>
</file>